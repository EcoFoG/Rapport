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3111A9" w14:textId="77777777" w:rsidR="003B1605" w:rsidRDefault="003B1605" w:rsidP="003B1605">
      <w:r w:rsidRPr="003B1605">
        <w:rPr>
          <w:noProof/>
          <w:lang w:eastAsia="fr-FR"/>
        </w:rPr>
        <w:drawing>
          <wp:anchor distT="0" distB="0" distL="114300" distR="114300" simplePos="0" relativeHeight="251696128" behindDoc="0" locked="0" layoutInCell="1" allowOverlap="1" wp14:anchorId="614D0BE8" wp14:editId="1FC27F2E">
            <wp:simplePos x="0" y="0"/>
            <wp:positionH relativeFrom="column">
              <wp:posOffset>4797884</wp:posOffset>
            </wp:positionH>
            <wp:positionV relativeFrom="paragraph">
              <wp:posOffset>-131445</wp:posOffset>
            </wp:positionV>
            <wp:extent cx="1210307" cy="1215035"/>
            <wp:effectExtent l="0" t="0" r="9525" b="4445"/>
            <wp:wrapNone/>
            <wp:docPr id="4" name="Imag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07" cy="12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inline distT="0" distB="0" distL="0" distR="0" wp14:anchorId="63CEBCD0" wp14:editId="0D2E693B">
            <wp:extent cx="966787" cy="903947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Dossiers divers:Courrier:Logo UAG new:nouveau logo-UAG hz.jpg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639" cy="911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7F7E6D" w14:textId="77777777" w:rsidR="003B1605" w:rsidRDefault="003B1605" w:rsidP="003B1605"/>
    <w:p w14:paraId="0321E329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 w:rsidRPr="003B1605">
        <w:rPr>
          <w:rFonts w:ascii="Times" w:eastAsia="Times" w:hAnsi="Times" w:cs="Times New Roman"/>
          <w:b/>
          <w:szCs w:val="20"/>
          <w:lang w:eastAsia="fr-FR"/>
        </w:rPr>
        <w:t>MASTER EN SCIENCES – TECHNOLOGIES -SANTE</w:t>
      </w:r>
    </w:p>
    <w:p w14:paraId="46143AEA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14:paraId="1125047F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 w:rsidRPr="003B1605">
        <w:rPr>
          <w:rFonts w:ascii="Times" w:eastAsia="Times" w:hAnsi="Times" w:cs="Times New Roman"/>
          <w:b/>
          <w:szCs w:val="20"/>
          <w:lang w:eastAsia="fr-FR"/>
        </w:rPr>
        <w:t>Mention : ECOLOGIE</w:t>
      </w:r>
    </w:p>
    <w:p w14:paraId="542A2C51" w14:textId="77777777" w:rsidR="003B1605" w:rsidRPr="003B1605" w:rsidRDefault="003B160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</w:p>
    <w:p w14:paraId="70F2F165" w14:textId="77777777" w:rsidR="003B1605" w:rsidRPr="003B1605" w:rsidRDefault="00841415" w:rsidP="003B1605">
      <w:pPr>
        <w:spacing w:after="0" w:line="240" w:lineRule="auto"/>
        <w:jc w:val="center"/>
        <w:rPr>
          <w:rFonts w:ascii="Times" w:eastAsia="Times" w:hAnsi="Times" w:cs="Times New Roman"/>
          <w:b/>
          <w:szCs w:val="20"/>
          <w:lang w:eastAsia="fr-FR"/>
        </w:rPr>
      </w:pPr>
      <w:r>
        <w:rPr>
          <w:rFonts w:ascii="Times" w:eastAsia="Times" w:hAnsi="Times" w:cs="Times New Roman"/>
          <w:b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0" allowOverlap="1" wp14:anchorId="4887C4F7" wp14:editId="1B9C0AFA">
                <wp:simplePos x="0" y="0"/>
                <wp:positionH relativeFrom="column">
                  <wp:posOffset>380365</wp:posOffset>
                </wp:positionH>
                <wp:positionV relativeFrom="paragraph">
                  <wp:posOffset>2179320</wp:posOffset>
                </wp:positionV>
                <wp:extent cx="5029200" cy="2943860"/>
                <wp:effectExtent l="13970" t="10795" r="5080" b="7620"/>
                <wp:wrapNone/>
                <wp:docPr id="17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943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A3F5B" w14:textId="77777777" w:rsidR="003B1605" w:rsidRDefault="003B1605" w:rsidP="003B1605">
                            <w:pPr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(Image éventuelle : photographie, gravure, dessin, etc…)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26" type="#_x0000_t202" style="position:absolute;left:0;text-align:left;margin-left:29.95pt;margin-top:171.6pt;width:396pt;height:23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44mLAIAAFMEAAAOAAAAZHJzL2Uyb0RvYy54bWysVNtu2zAMfR+wfxD0vtjxkjQ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" o:allowincell="f">
                <v:textbox>
                  <w:txbxContent>
                    <w:p w:rsidR="003B1605" w:rsidRDefault="003B1605" w:rsidP="003B1605">
                      <w:pPr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(Image éventuelle : photographie, gravure, dessin, etc…)</w:t>
                      </w:r>
                    </w:p>
                  </w:txbxContent>
                </v:textbox>
              </v:shape>
            </w:pict>
          </mc:Fallback>
        </mc:AlternateContent>
      </w:r>
      <w:r w:rsidR="003B1605" w:rsidRPr="003B1605">
        <w:rPr>
          <w:rFonts w:ascii="Times" w:eastAsia="Times" w:hAnsi="Times" w:cs="Times New Roman"/>
          <w:b/>
          <w:szCs w:val="20"/>
          <w:lang w:eastAsia="fr-FR"/>
        </w:rPr>
        <w:t>Spécialité : Écosystèmes Tropicaux Naturels et Exploités</w:t>
      </w:r>
    </w:p>
    <w:p w14:paraId="5EED87FC" w14:textId="77777777" w:rsidR="003B1605" w:rsidRDefault="00841415">
      <w:pPr>
        <w:spacing w:after="240" w:line="240" w:lineRule="auto"/>
        <w:jc w:val="left"/>
      </w:pP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1008" behindDoc="0" locked="0" layoutInCell="0" allowOverlap="1" wp14:anchorId="4C5DEB17" wp14:editId="4A10BC21">
                <wp:simplePos x="0" y="0"/>
                <wp:positionH relativeFrom="column">
                  <wp:posOffset>1751965</wp:posOffset>
                </wp:positionH>
                <wp:positionV relativeFrom="paragraph">
                  <wp:posOffset>1098550</wp:posOffset>
                </wp:positionV>
                <wp:extent cx="2286000" cy="365760"/>
                <wp:effectExtent l="4445" t="635" r="0" b="0"/>
                <wp:wrapNone/>
                <wp:docPr id="16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63B5B" w14:textId="77777777"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Auteur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027" type="#_x0000_t202" style="position:absolute;margin-left:137.95pt;margin-top:86.5pt;width:180pt;height:2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Auteur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0" allowOverlap="1" wp14:anchorId="7F0E119B" wp14:editId="59C65C6C">
                <wp:simplePos x="0" y="0"/>
                <wp:positionH relativeFrom="column">
                  <wp:posOffset>380365</wp:posOffset>
                </wp:positionH>
                <wp:positionV relativeFrom="paragraph">
                  <wp:posOffset>359410</wp:posOffset>
                </wp:positionV>
                <wp:extent cx="5029200" cy="634365"/>
                <wp:effectExtent l="4445" t="4445" r="0" b="0"/>
                <wp:wrapNone/>
                <wp:docPr id="15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34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945E28" w14:textId="77777777" w:rsidR="003B1605" w:rsidRPr="00BB48E9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</w:pPr>
                            <w:r w:rsidRPr="00BB48E9">
                              <w:rPr>
                                <w:rFonts w:ascii="Times" w:eastAsia="Times" w:hAnsi="Times" w:cs="Times New Roman"/>
                                <w:i/>
                                <w:sz w:val="32"/>
                                <w:szCs w:val="32"/>
                                <w:lang w:eastAsia="fr-FR"/>
                              </w:rPr>
                              <w:t>Titre du mémoire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28" type="#_x0000_t202" style="position:absolute;margin-left:29.95pt;margin-top:28.3pt;width:396pt;height:49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" o:allowincell="f" stroked="f">
                <v:textbox>
                  <w:txbxContent>
                    <w:p w:rsidR="003B1605" w:rsidRPr="00BB48E9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</w:pPr>
                      <w:r w:rsidRPr="00BB48E9">
                        <w:rPr>
                          <w:rFonts w:ascii="Times" w:eastAsia="Times" w:hAnsi="Times" w:cs="Times New Roman"/>
                          <w:i/>
                          <w:sz w:val="32"/>
                          <w:szCs w:val="32"/>
                          <w:lang w:eastAsia="fr-FR"/>
                        </w:rPr>
                        <w:t>Titre du mémoire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0" allowOverlap="1" wp14:anchorId="29D4717B" wp14:editId="561231C8">
                <wp:simplePos x="0" y="0"/>
                <wp:positionH relativeFrom="column">
                  <wp:posOffset>90805</wp:posOffset>
                </wp:positionH>
                <wp:positionV relativeFrom="paragraph">
                  <wp:posOffset>5680075</wp:posOffset>
                </wp:positionV>
                <wp:extent cx="5577840" cy="723900"/>
                <wp:effectExtent l="635" t="635" r="3175" b="0"/>
                <wp:wrapNone/>
                <wp:docPr id="14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784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DA59E" w14:textId="77777777" w:rsidR="003B1605" w:rsidRPr="00AA25D9" w:rsidRDefault="00AA25D9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AgroParisTech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CNRS-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INRA</w:t>
                            </w:r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/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proofErr w:type="spellStart"/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Cirad</w:t>
                            </w:r>
                            <w:proofErr w:type="spellEnd"/>
                            <w:r w:rsidR="0092147A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(ne garder que l’organisme employeur)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- 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UMR </w:t>
                            </w:r>
                            <w:r w:rsidR="00F52116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Écologie</w:t>
                            </w:r>
                            <w:r w:rsidR="003B1605" w:rsidRPr="00AA25D9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des Forêts de Guyane,</w:t>
                            </w:r>
                            <w:r w:rsidR="00F52116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 BP 316 Campus agronomique 97310 Kourou</w:t>
                            </w:r>
                          </w:p>
                          <w:p w14:paraId="05075014" w14:textId="77777777" w:rsidR="003B1605" w:rsidRPr="00AA25D9" w:rsidRDefault="003B1605" w:rsidP="00AA25D9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AA25D9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Mémoire soutenu le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029" type="#_x0000_t202" style="position:absolute;margin-left:7.15pt;margin-top:447.25pt;width:439.2pt;height:5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" o:allowincell="f" stroked="f">
                <v:textbox>
                  <w:txbxContent>
                    <w:p w:rsidR="003B1605" w:rsidRPr="00AA25D9" w:rsidRDefault="00AA25D9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AgroParisTech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CNRS-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INRA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/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Cirad</w:t>
                      </w:r>
                      <w:r w:rsidR="0092147A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(ne garder que l’organisme employeur)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- 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UMR </w:t>
                      </w:r>
                      <w:r w:rsidR="00F52116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Écologie</w:t>
                      </w:r>
                      <w:r w:rsidR="003B1605" w:rsidRPr="00AA25D9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des Forêts de Guyane,</w:t>
                      </w:r>
                      <w:r w:rsidR="00F52116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 BP 316 Campus agronomique 97310 Kourou</w:t>
                      </w:r>
                    </w:p>
                    <w:p w:rsidR="003B1605" w:rsidRPr="00AA25D9" w:rsidRDefault="003B1605" w:rsidP="00AA25D9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AA25D9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Mémoire soutenu le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0" allowOverlap="1" wp14:anchorId="130CA50B" wp14:editId="6724533D">
                <wp:simplePos x="0" y="0"/>
                <wp:positionH relativeFrom="column">
                  <wp:posOffset>1203325</wp:posOffset>
                </wp:positionH>
                <wp:positionV relativeFrom="paragraph">
                  <wp:posOffset>5016500</wp:posOffset>
                </wp:positionV>
                <wp:extent cx="3368040" cy="548640"/>
                <wp:effectExtent l="0" t="3810" r="0" b="0"/>
                <wp:wrapNone/>
                <wp:docPr id="13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804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1501C" w14:textId="77777777"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szCs w:val="20"/>
                                <w:lang w:eastAsia="fr-FR"/>
                              </w:rPr>
                              <w:t>Directeur (s) de stage :</w:t>
                            </w:r>
                          </w:p>
                          <w:p w14:paraId="3A2B15B8" w14:textId="77777777" w:rsidR="003B1605" w:rsidRPr="003B1605" w:rsidRDefault="003B1605" w:rsidP="003B1605">
                            <w:pPr>
                              <w:spacing w:after="0" w:line="240" w:lineRule="auto"/>
                              <w:jc w:val="center"/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</w:pPr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 xml:space="preserve">Éventuellement nom du/des </w:t>
                            </w:r>
                            <w:proofErr w:type="spellStart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co</w:t>
                            </w:r>
                            <w:proofErr w:type="spellEnd"/>
                            <w:r w:rsidRPr="003B1605">
                              <w:rPr>
                                <w:rFonts w:ascii="Times" w:eastAsia="Times" w:hAnsi="Times" w:cs="Times New Roman"/>
                                <w:i/>
                                <w:szCs w:val="20"/>
                                <w:lang w:eastAsia="fr-FR"/>
                              </w:rPr>
                              <w:t>-encadrants :</w:t>
                            </w:r>
                          </w:p>
                          <w:p w14:paraId="21ECFBA1" w14:textId="77777777" w:rsidR="003B1605" w:rsidRDefault="003B1605" w:rsidP="003B16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030" type="#_x0000_t202" style="position:absolute;margin-left:94.75pt;margin-top:395pt;width:265.2pt;height:43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" o:allowincell="f" stroked="f">
                <v:textbox>
                  <w:txbxContent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szCs w:val="20"/>
                          <w:lang w:eastAsia="fr-FR"/>
                        </w:rPr>
                        <w:t>Directeur (s) de stage :</w:t>
                      </w:r>
                    </w:p>
                    <w:p w:rsidR="003B1605" w:rsidRPr="003B1605" w:rsidRDefault="003B1605" w:rsidP="003B1605">
                      <w:pPr>
                        <w:spacing w:after="0" w:line="240" w:lineRule="auto"/>
                        <w:jc w:val="center"/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</w:pPr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 xml:space="preserve">Éventuellement nom du/des </w:t>
                      </w:r>
                      <w:proofErr w:type="spellStart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co</w:t>
                      </w:r>
                      <w:proofErr w:type="spellEnd"/>
                      <w:r w:rsidRPr="003B1605">
                        <w:rPr>
                          <w:rFonts w:ascii="Times" w:eastAsia="Times" w:hAnsi="Times" w:cs="Times New Roman"/>
                          <w:i/>
                          <w:szCs w:val="20"/>
                          <w:lang w:eastAsia="fr-FR"/>
                        </w:rPr>
                        <w:t>-encadrants :</w:t>
                      </w:r>
                    </w:p>
                    <w:p w:rsidR="003B1605" w:rsidRDefault="003B1605" w:rsidP="003B16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B1605">
        <w:br w:type="page"/>
      </w:r>
    </w:p>
    <w:p w14:paraId="04B5C6FF" w14:textId="77777777" w:rsidR="00884674" w:rsidRPr="005D37DA" w:rsidRDefault="00F608CE" w:rsidP="00F52116">
      <w:pPr>
        <w:sectPr w:rsidR="00884674" w:rsidRPr="005D37DA" w:rsidSect="00DF0122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39" w:code="9"/>
          <w:pgMar w:top="1134" w:right="1134" w:bottom="1134" w:left="1134" w:header="709" w:footer="709" w:gutter="284"/>
          <w:pgNumType w:start="1"/>
          <w:cols w:space="720"/>
          <w:titlePg/>
          <w:docGrid w:linePitch="360"/>
        </w:sectPr>
      </w:pPr>
      <w:sdt>
        <w:sdtPr>
          <w:id w:val="726775094"/>
          <w:docPartObj>
            <w:docPartGallery w:val="Cover Pages"/>
            <w:docPartUnique/>
          </w:docPartObj>
        </w:sdtPr>
        <w:sdtEndPr/>
        <w:sdtContent>
          <w:r w:rsidR="00841415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1" wp14:anchorId="779A267F" wp14:editId="6FC3C015">
                    <wp:simplePos x="0" y="0"/>
                    <mc:AlternateContent>
                      <mc:Choice Requires="wp14">
                        <wp:positionH relativeFrom="margin">
                          <wp14:pctPosHOffset>52000</wp14:pctPosHOffset>
                        </wp:positionH>
                      </mc:Choice>
                      <mc:Fallback>
                        <wp:positionH relativeFrom="page">
                          <wp:posOffset>3902710</wp:posOffset>
                        </wp:positionH>
                      </mc:Fallback>
                    </mc:AlternateContent>
                    <wp:positionV relativeFrom="bottomMargin">
                      <wp:posOffset>6886575</wp:posOffset>
                    </wp:positionV>
                    <wp:extent cx="2364740" cy="2327910"/>
                    <wp:effectExtent l="31750" t="28575" r="32385" b="34290"/>
                    <wp:wrapNone/>
                    <wp:docPr id="12" name="Oval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2364740" cy="2327910"/>
                            </a:xfrm>
                            <a:prstGeom prst="ellipse">
                              <a:avLst/>
                            </a:prstGeom>
                            <a:solidFill>
                              <a:srgbClr val="FE8637"/>
                            </a:solidFill>
                            <a:ln w="57150" cmpd="thinThick">
                              <a:solidFill>
                                <a:srgbClr val="FE8637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45791" dir="3378596" algn="ctr" rotWithShape="0">
                                      <a:srgbClr val="1F2F3F">
                                        <a:alpha val="50000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oval w14:anchorId="56BA3CC8" id="Oval 73" o:spid="_x0000_s1026" style="position:absolute;margin-left:0;margin-top:542.25pt;width:186.2pt;height:183.3pt;flip:x;z-index:251675648;visibility:visible;mso-wrap-style:square;mso-width-percent:0;mso-height-percent:0;mso-left-percent:520;mso-wrap-distance-left:9pt;mso-wrap-distance-top:0;mso-wrap-distance-right:9pt;mso-wrap-distance-bottom:0;mso-position-horizontal-relative:margin;mso-position-vertical:absolute;mso-position-vertical-relative:bottom-margin-area;mso-width-percent:0;mso-height-percent:0;mso-left-percent:52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" fillcolor="#fe8637" strokecolor="#fe8637" strokeweight="4.5pt">
                    <v:stroke linestyle="thinThick"/>
                    <v:shadow color="#1f2f3f" opacity=".5" offset=",3pt"/>
                    <w10:wrap anchorx="margin" anchory="margin"/>
                  </v:oval>
                </w:pict>
              </mc:Fallback>
            </mc:AlternateContent>
          </w:r>
        </w:sdtContent>
      </w:sdt>
      <w:r w:rsidR="00841415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2" behindDoc="0" locked="0" layoutInCell="0" allowOverlap="1" wp14:anchorId="43ACDFD6" wp14:editId="5A13F878">
                <wp:simplePos x="0" y="0"/>
                <wp:positionH relativeFrom="margin">
                  <wp:posOffset>163830</wp:posOffset>
                </wp:positionH>
                <wp:positionV relativeFrom="margin">
                  <wp:posOffset>8789670</wp:posOffset>
                </wp:positionV>
                <wp:extent cx="5791200" cy="584200"/>
                <wp:effectExtent l="26670" t="22860" r="20955" b="21590"/>
                <wp:wrapSquare wrapText="bothSides"/>
                <wp:docPr id="11" name="Auto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21600000">
                          <a:off x="0" y="0"/>
                          <a:ext cx="5791200" cy="58420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solidFill>
                            <a:schemeClr val="accent3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2">
                                  <a:lumMod val="75000"/>
                                  <a:lumOff val="0"/>
                                </a:schemeClr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chemeClr val="accent3">
                                    <a:lumMod val="100000"/>
                                    <a:lumOff val="0"/>
                                    <a:gamma/>
                                    <a:shade val="60000"/>
                                    <a:invGamma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B0C7741" w14:textId="77777777" w:rsidR="00E1366E" w:rsidRPr="00933E89" w:rsidRDefault="00E1366E" w:rsidP="00933E89"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Les opinions émises par les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auteurs</w:t>
                            </w:r>
                            <w:r w:rsidRPr="00933E89"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 xml:space="preserve"> sont personnelles et n’engagent pas </w:t>
                            </w:r>
                            <w:r>
                              <w:rPr>
                                <w:i/>
                                <w:iCs/>
                                <w:color w:val="808080" w:themeColor="text1" w:themeTint="7F"/>
                              </w:rPr>
                              <w:t>l’UMR EcoFoG ou ses tutelles.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89" o:spid="_x0000_s1031" type="#_x0000_t185" style="position:absolute;left:0;text-align:left;margin-left:12.9pt;margin-top:692.1pt;width:456pt;height:46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" o:allowincell="f" adj="1739" fillcolor="#3667c3 [2405]" strokecolor="#b32c16 [3206]" strokeweight="3pt">
                <v:shadow color="#6b1a0d [1926]" offset="1pt,1pt"/>
                <v:textbox inset="3.6pt,,3.6pt">
                  <w:txbxContent>
                    <w:p w:rsidR="00E1366E" w:rsidRPr="00933E89" w:rsidRDefault="00E1366E" w:rsidP="00933E89"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Les opinions émises par les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auteurs</w:t>
                      </w:r>
                      <w:r w:rsidRPr="00933E89">
                        <w:rPr>
                          <w:i/>
                          <w:iCs/>
                          <w:color w:val="808080" w:themeColor="text1" w:themeTint="7F"/>
                        </w:rPr>
                        <w:t xml:space="preserve"> sont personnelles et n’engagent pas </w:t>
                      </w:r>
                      <w:r>
                        <w:rPr>
                          <w:i/>
                          <w:iCs/>
                          <w:color w:val="808080" w:themeColor="text1" w:themeTint="7F"/>
                        </w:rPr>
                        <w:t>l’UMR EcoFoG ou ses tutelles.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1847D274" w14:textId="77777777" w:rsidR="006E46E9" w:rsidRPr="006E46E9" w:rsidRDefault="006E46E9" w:rsidP="006E46E9">
      <w:pPr>
        <w:keepNext/>
        <w:keepLines/>
        <w:pageBreakBefore/>
        <w:pBdr>
          <w:bottom w:val="single" w:sz="4" w:space="1" w:color="auto"/>
        </w:pBdr>
        <w:suppressAutoHyphens/>
        <w:spacing w:after="960"/>
        <w:jc w:val="center"/>
        <w:outlineLvl w:val="0"/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</w:pPr>
      <w:r w:rsidRPr="006E46E9">
        <w:rPr>
          <w:rFonts w:asciiTheme="majorHAnsi" w:eastAsiaTheme="majorEastAsia" w:hAnsiTheme="majorHAnsi" w:cstheme="majorBidi"/>
          <w:smallCaps/>
          <w:spacing w:val="5"/>
          <w:sz w:val="40"/>
          <w:szCs w:val="40"/>
        </w:rPr>
        <w:lastRenderedPageBreak/>
        <w:t>Couverture de rapport</w:t>
      </w:r>
    </w:p>
    <w:p w14:paraId="16617DD1" w14:textId="77777777" w:rsidR="006E46E9" w:rsidRPr="006E46E9" w:rsidRDefault="006E46E9" w:rsidP="006E46E9">
      <w:r w:rsidRPr="006E46E9">
        <w:t>Compléter le contenu de la première page sans modifier son aspect.</w:t>
      </w:r>
    </w:p>
    <w:p w14:paraId="35246DF4" w14:textId="77777777" w:rsidR="006E46E9" w:rsidRPr="006E46E9" w:rsidRDefault="006E46E9" w:rsidP="006E46E9">
      <w:r w:rsidRPr="006E46E9">
        <w:t>Écrire le résumé et les mots-clés en Français et en Anglais sur la quatrième de couverture.</w:t>
      </w:r>
    </w:p>
    <w:p w14:paraId="519AF7DD" w14:textId="77777777" w:rsidR="006E46E9" w:rsidRPr="006E46E9" w:rsidRDefault="006E46E9" w:rsidP="006E46E9">
      <w:r w:rsidRPr="006E46E9">
        <w:t xml:space="preserve">Enfin, exporter le document au format PDF, sous le nom Couverture.pdf. Le document comportera 4 pages, la première et la dernière seront insérées dans le rapport au format </w:t>
      </w:r>
      <w:proofErr w:type="spellStart"/>
      <w:r w:rsidRPr="006E46E9">
        <w:t>LaTeX</w:t>
      </w:r>
      <w:proofErr w:type="spellEnd"/>
      <w:r w:rsidRPr="006E46E9">
        <w:t xml:space="preserve"> pour former sa couverture.</w:t>
      </w:r>
    </w:p>
    <w:p w14:paraId="4123CB67" w14:textId="77777777" w:rsidR="00F52116" w:rsidRDefault="00F52116" w:rsidP="00240FF7">
      <w:pPr>
        <w:pStyle w:val="Bibliographie"/>
      </w:pPr>
    </w:p>
    <w:p w14:paraId="65FBB11E" w14:textId="77777777" w:rsidR="006E46E9" w:rsidRPr="006E46E9" w:rsidRDefault="006E46E9" w:rsidP="006E46E9">
      <w:pPr>
        <w:sectPr w:rsidR="006E46E9" w:rsidRPr="006E46E9" w:rsidSect="003F684F">
          <w:headerReference w:type="default" r:id="rId20"/>
          <w:footerReference w:type="even" r:id="rId21"/>
          <w:footerReference w:type="default" r:id="rId22"/>
          <w:type w:val="oddPage"/>
          <w:pgSz w:w="11907" w:h="16839"/>
          <w:pgMar w:top="1134" w:right="1134" w:bottom="1134" w:left="1134" w:header="709" w:footer="709" w:gutter="284"/>
          <w:cols w:space="720"/>
          <w:docGrid w:linePitch="360"/>
        </w:sectPr>
      </w:pPr>
    </w:p>
    <w:p w14:paraId="03C6BA59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79E791C4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 w:rsidRPr="00DB3586">
        <w:rPr>
          <w:rFonts w:ascii="Times" w:eastAsia="Times" w:hAnsi="Times" w:cs="Times New Roman"/>
          <w:szCs w:val="20"/>
          <w:lang w:eastAsia="fr-FR"/>
        </w:rPr>
        <w:t>Résumé :</w:t>
      </w:r>
    </w:p>
    <w:p w14:paraId="43CFF733" w14:textId="77777777" w:rsidR="00DB3586" w:rsidRPr="00DB3586" w:rsidRDefault="00841415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  <w:r>
        <w:rPr>
          <w:rFonts w:ascii="Times" w:eastAsia="Times" w:hAnsi="Times" w:cs="Times New Roman"/>
          <w:noProof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 wp14:anchorId="4B300ABB" wp14:editId="0D187A6F">
                <wp:simplePos x="0" y="0"/>
                <wp:positionH relativeFrom="column">
                  <wp:posOffset>14605</wp:posOffset>
                </wp:positionH>
                <wp:positionV relativeFrom="paragraph">
                  <wp:posOffset>175260</wp:posOffset>
                </wp:positionV>
                <wp:extent cx="5760720" cy="3074670"/>
                <wp:effectExtent l="9525" t="9525" r="11430" b="11430"/>
                <wp:wrapSquare wrapText="bothSides"/>
                <wp:docPr id="10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307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4A1040" w14:textId="77777777"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32" type="#_x0000_t202" style="position:absolute;left:0;text-align:left;margin-left:1.15pt;margin-top:13.8pt;width:453.6pt;height:242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</w:p>
    <w:p w14:paraId="5F5E322D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szCs w:val="20"/>
          <w:u w:val="single"/>
          <w:lang w:eastAsia="fr-FR"/>
        </w:rPr>
        <w:t xml:space="preserve">Mots clés : </w:t>
      </w:r>
    </w:p>
    <w:p w14:paraId="3BB7DAC4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175052B1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7F8120B2" w14:textId="77777777" w:rsidR="00DB3586" w:rsidRPr="00DB3586" w:rsidRDefault="00841415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>
        <w:rPr>
          <w:rFonts w:ascii="Times" w:eastAsia="Times" w:hAnsi="Times" w:cs="Times New Roman"/>
          <w:b/>
          <w:i/>
          <w:noProof/>
          <w:szCs w:val="20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0" wp14:anchorId="7F1DA746" wp14:editId="2FA7160D">
                <wp:simplePos x="0" y="0"/>
                <wp:positionH relativeFrom="column">
                  <wp:posOffset>8890</wp:posOffset>
                </wp:positionH>
                <wp:positionV relativeFrom="paragraph">
                  <wp:posOffset>369570</wp:posOffset>
                </wp:positionV>
                <wp:extent cx="5760720" cy="2843530"/>
                <wp:effectExtent l="13335" t="13335" r="7620" b="10160"/>
                <wp:wrapSquare wrapText="bothSides"/>
                <wp:docPr id="9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843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BBB4C2" w14:textId="77777777" w:rsidR="00DB3586" w:rsidRDefault="00DB3586" w:rsidP="00DB358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33" type="#_x0000_t202" style="position:absolute;left:0;text-align:left;margin-left:.7pt;margin-top:29.1pt;width:453.6pt;height:223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" o:allowoverlap="f">
                <v:textbox>
                  <w:txbxContent>
                    <w:p w:rsidR="00DB3586" w:rsidRDefault="00DB3586" w:rsidP="00DB3586"/>
                  </w:txbxContent>
                </v:textbox>
                <w10:wrap type="square"/>
              </v:shape>
            </w:pict>
          </mc:Fallback>
        </mc:AlternateContent>
      </w:r>
      <w:r w:rsidR="00DB3586"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>Abstract :</w:t>
      </w:r>
    </w:p>
    <w:p w14:paraId="24123199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szCs w:val="20"/>
          <w:lang w:eastAsia="fr-FR"/>
        </w:rPr>
      </w:pPr>
    </w:p>
    <w:p w14:paraId="69057A1E" w14:textId="77777777" w:rsidR="00DB3586" w:rsidRPr="00DB3586" w:rsidRDefault="00DB3586" w:rsidP="00DB3586">
      <w:pPr>
        <w:spacing w:after="0" w:line="240" w:lineRule="auto"/>
        <w:rPr>
          <w:rFonts w:ascii="Times" w:eastAsia="Times" w:hAnsi="Times" w:cs="Times New Roman"/>
          <w:b/>
          <w:i/>
          <w:szCs w:val="20"/>
          <w:u w:val="single"/>
          <w:lang w:eastAsia="fr-FR"/>
        </w:rPr>
      </w:pPr>
      <w:r w:rsidRPr="00DB3586">
        <w:rPr>
          <w:rFonts w:ascii="Times" w:eastAsia="Times" w:hAnsi="Times" w:cs="Times New Roman"/>
          <w:b/>
          <w:i/>
          <w:szCs w:val="20"/>
          <w:u w:val="single"/>
          <w:lang w:eastAsia="fr-FR"/>
        </w:rPr>
        <w:t xml:space="preserve">Keywords : </w:t>
      </w:r>
    </w:p>
    <w:p w14:paraId="122AD24D" w14:textId="77777777" w:rsidR="00BB4203" w:rsidRPr="00BB4203" w:rsidRDefault="00BB4203" w:rsidP="00240FF7">
      <w:pPr>
        <w:pStyle w:val="Bibliographie"/>
      </w:pPr>
    </w:p>
    <w:sectPr w:rsidR="00BB4203" w:rsidRPr="00BB4203" w:rsidSect="00DB3586">
      <w:headerReference w:type="even" r:id="rId23"/>
      <w:headerReference w:type="default" r:id="rId24"/>
      <w:footerReference w:type="default" r:id="rId25"/>
      <w:type w:val="evenPage"/>
      <w:pgSz w:w="11906" w:h="16838"/>
      <w:pgMar w:top="1417" w:right="1417" w:bottom="1417" w:left="1417" w:header="709" w:footer="709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D94056" w14:textId="77777777" w:rsidR="00F608CE" w:rsidRDefault="00F608CE" w:rsidP="00C23DDE">
      <w:r>
        <w:separator/>
      </w:r>
    </w:p>
  </w:endnote>
  <w:endnote w:type="continuationSeparator" w:id="0">
    <w:p w14:paraId="5327DF52" w14:textId="77777777" w:rsidR="00F608CE" w:rsidRDefault="00F608CE" w:rsidP="00C23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9A930" w14:textId="77777777" w:rsidR="00D17980" w:rsidRDefault="00D1798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7FBF8" w14:textId="77777777" w:rsidR="00E1366E" w:rsidRDefault="00E1366E">
    <w:pPr>
      <w:pStyle w:val="Pieddepage"/>
    </w:pPr>
    <w:r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C6404" w14:textId="77777777" w:rsidR="003B1605" w:rsidRPr="003B1605" w:rsidRDefault="003B1605" w:rsidP="003B1605">
    <w:pPr>
      <w:pStyle w:val="Pieddepage"/>
      <w:tabs>
        <w:tab w:val="clear" w:pos="4680"/>
        <w:tab w:val="clear" w:pos="9360"/>
        <w:tab w:val="center" w:pos="4536"/>
        <w:tab w:val="right" w:pos="9072"/>
      </w:tabs>
      <w:spacing w:line="240" w:lineRule="auto"/>
      <w:jc w:val="right"/>
      <w:rPr>
        <w:rFonts w:ascii="Times" w:eastAsia="Times" w:hAnsi="Times" w:cs="Times New Roman"/>
        <w:szCs w:val="20"/>
        <w:lang w:eastAsia="fr-FR"/>
      </w:rPr>
    </w:pPr>
    <w:r w:rsidRPr="003B1605">
      <w:rPr>
        <w:rFonts w:ascii="Times" w:eastAsia="Times" w:hAnsi="Times" w:cs="Times New Roman"/>
        <w:szCs w:val="20"/>
        <w:lang w:eastAsia="fr-FR"/>
      </w:rPr>
      <w:t>N° 2011 - XX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1BFF62" w14:textId="77777777" w:rsidR="00E1366E" w:rsidRDefault="00841415" w:rsidP="00760D61">
    <w:pPr>
      <w:pStyle w:val="Pieddepage"/>
    </w:pPr>
    <w:r>
      <w:rPr>
        <w:noProof/>
        <w:lang w:eastAsia="fr-FR"/>
      </w:rPr>
      <mc:AlternateContent>
        <mc:Choice Requires="wps">
          <w:drawing>
            <wp:inline distT="0" distB="0" distL="0" distR="0" wp14:anchorId="5F189BCA" wp14:editId="4E1D7B42">
              <wp:extent cx="91440" cy="91440"/>
              <wp:effectExtent l="20955" t="27305" r="20955" b="24130"/>
              <wp:docPr id="2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7D7CDF40" id="Oval 18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BwGpoE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  <w:r w:rsidR="00E1366E">
      <w:rPr>
        <w:lang w:val="en-US"/>
      </w:rPr>
      <w:t xml:space="preserve"> </w:t>
    </w:r>
    <w:r w:rsidR="00DC5C1D">
      <w:fldChar w:fldCharType="begin"/>
    </w:r>
    <w:r w:rsidR="00E1366E">
      <w:instrText xml:space="preserve"> PAGE </w:instrText>
    </w:r>
    <w:r w:rsidR="00DC5C1D">
      <w:fldChar w:fldCharType="separate"/>
    </w:r>
    <w:r w:rsidR="006E46E9">
      <w:rPr>
        <w:noProof/>
      </w:rPr>
      <w:t>4</w:t>
    </w:r>
    <w:r w:rsidR="00DC5C1D"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BCB86A" w14:textId="77777777" w:rsidR="00E1366E" w:rsidRDefault="00E1366E" w:rsidP="002F5789">
    <w:pPr>
      <w:pStyle w:val="Pieddepage"/>
    </w:pPr>
    <w:r>
      <w:ptab w:relativeTo="margin" w:alignment="right" w:leader="none"/>
    </w:r>
    <w:r w:rsidR="00DC5C1D">
      <w:fldChar w:fldCharType="begin"/>
    </w:r>
    <w:r>
      <w:instrText xml:space="preserve"> PAGE </w:instrText>
    </w:r>
    <w:r w:rsidR="00DC5C1D">
      <w:fldChar w:fldCharType="separate"/>
    </w:r>
    <w:r w:rsidR="006E46E9">
      <w:rPr>
        <w:noProof/>
      </w:rPr>
      <w:t>3</w:t>
    </w:r>
    <w:r w:rsidR="00DC5C1D">
      <w:rPr>
        <w:noProof/>
      </w:rPr>
      <w:fldChar w:fldCharType="end"/>
    </w:r>
    <w:r>
      <w:t xml:space="preserve"> </w:t>
    </w:r>
    <w:r w:rsidR="00841415">
      <w:rPr>
        <w:noProof/>
        <w:lang w:eastAsia="fr-FR"/>
      </w:rPr>
      <mc:AlternateContent>
        <mc:Choice Requires="wps">
          <w:drawing>
            <wp:inline distT="0" distB="0" distL="0" distR="0" wp14:anchorId="5C0E7BE0" wp14:editId="32B3259B">
              <wp:extent cx="91440" cy="91440"/>
              <wp:effectExtent l="22860" t="27305" r="19050" b="24130"/>
              <wp:docPr id="1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009242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6780AD7B" id="Oval 17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" filled="f" fillcolor="#ff7d26" strokecolor="#009242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5294E" w14:textId="77777777" w:rsidR="007920C5" w:rsidRDefault="005D6030">
    <w:pPr>
      <w:pStyle w:val="Pieddepage"/>
      <w:jc w:val="right"/>
    </w:pPr>
    <w:r>
      <w:t>N° 2011 - XX</w:t>
    </w:r>
  </w:p>
  <w:p w14:paraId="593E928A" w14:textId="77777777" w:rsidR="007920C5" w:rsidRDefault="007920C5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84BC09" w14:textId="77777777" w:rsidR="00F608CE" w:rsidRDefault="00F608CE" w:rsidP="00C23DDE">
      <w:r>
        <w:separator/>
      </w:r>
    </w:p>
  </w:footnote>
  <w:footnote w:type="continuationSeparator" w:id="0">
    <w:p w14:paraId="2A162A23" w14:textId="77777777" w:rsidR="00F608CE" w:rsidRDefault="00F608CE" w:rsidP="00C23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55CEA0" w14:textId="77777777" w:rsidR="00E1366E" w:rsidRDefault="0084141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805C0AC" wp14:editId="4FBD590E">
              <wp:simplePos x="0" y="0"/>
              <wp:positionH relativeFrom="page">
                <wp:posOffset>367030</wp:posOffset>
              </wp:positionH>
              <wp:positionV relativeFrom="page">
                <wp:align>top</wp:align>
              </wp:positionV>
              <wp:extent cx="0" cy="10692130"/>
              <wp:effectExtent l="15240" t="9525" r="13335" b="13970"/>
              <wp:wrapNone/>
              <wp:docPr id="8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F3008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28.9pt;margin-top:0;width:0;height:841.9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" strokecolor="#00b050" strokeweight="1pt"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5323A3" w14:textId="77777777" w:rsidR="00E1366E" w:rsidRDefault="0084141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0E4E5F" wp14:editId="75E155A5">
              <wp:simplePos x="0" y="0"/>
              <wp:positionH relativeFrom="page">
                <wp:posOffset>7283450</wp:posOffset>
              </wp:positionH>
              <wp:positionV relativeFrom="page">
                <wp:align>top</wp:align>
              </wp:positionV>
              <wp:extent cx="0" cy="10692130"/>
              <wp:effectExtent l="6350" t="9525" r="12700" b="13970"/>
              <wp:wrapNone/>
              <wp:docPr id="7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5BDCD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3.5pt;margin-top:0;width:0;height:841.9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" strokecolor="#00b050" strokeweight="1pt"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961B5" w14:textId="77777777" w:rsidR="003B1605" w:rsidRDefault="00D17980" w:rsidP="003B1605">
    <w:pPr>
      <w:pStyle w:val="En-tte"/>
      <w:jc w:val="center"/>
      <w:rPr>
        <w:b/>
        <w:sz w:val="32"/>
      </w:rPr>
    </w:pPr>
    <w:r>
      <w:rPr>
        <w:b/>
        <w:sz w:val="32"/>
      </w:rPr>
      <w:t>UNIVERSITÉ DES ANTILLES</w:t>
    </w:r>
  </w:p>
  <w:p w14:paraId="4E06279B" w14:textId="77777777" w:rsidR="003B1605" w:rsidRDefault="003B1605" w:rsidP="003B1605">
    <w:pPr>
      <w:pStyle w:val="En-tte"/>
      <w:jc w:val="center"/>
    </w:pPr>
    <w:r>
      <w:rPr>
        <w:b/>
      </w:rPr>
      <w:t>FACULTÉ DES SCIENCES EXACTES ET NATURELLES</w:t>
    </w:r>
  </w:p>
  <w:p w14:paraId="5D2A50C1" w14:textId="77777777" w:rsidR="003B1605" w:rsidRDefault="003B1605">
    <w:pPr>
      <w:pStyle w:val="En-t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18D593" w14:textId="77777777" w:rsidR="00E1366E" w:rsidRDefault="0084141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9F918D" wp14:editId="649FBCBD">
              <wp:simplePos x="0" y="0"/>
              <wp:positionH relativeFrom="page">
                <wp:posOffset>7200900</wp:posOffset>
              </wp:positionH>
              <wp:positionV relativeFrom="page">
                <wp:align>top</wp:align>
              </wp:positionV>
              <wp:extent cx="0" cy="10692130"/>
              <wp:effectExtent l="9525" t="9525" r="9525" b="13970"/>
              <wp:wrapNone/>
              <wp:docPr id="5" name="AutoShap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69213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00B05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E2CE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0" o:spid="_x0000_s1026" type="#_x0000_t32" style="position:absolute;margin-left:567pt;margin-top:0;width:0;height:841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page;mso-width-percent:0;mso-height-percent: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" strokecolor="#00b050" strokeweight="1pt"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F8A8A" w14:textId="77777777" w:rsidR="00DB3586" w:rsidRPr="00DB3586" w:rsidRDefault="00DB3586" w:rsidP="00DB3586">
    <w:pPr>
      <w:pStyle w:val="En-tte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B7F0D4" w14:textId="77777777" w:rsidR="007920C5" w:rsidRDefault="005D6030">
    <w:pPr>
      <w:pStyle w:val="En-tte"/>
      <w:jc w:val="center"/>
      <w:rPr>
        <w:b/>
        <w:sz w:val="32"/>
      </w:rPr>
    </w:pPr>
    <w:r>
      <w:rPr>
        <w:b/>
        <w:sz w:val="32"/>
      </w:rPr>
      <w:t>UNIVERSITÉ DES ANTILLES ET DE LA GUYANE</w:t>
    </w:r>
  </w:p>
  <w:p w14:paraId="609ED094" w14:textId="77777777" w:rsidR="007920C5" w:rsidRDefault="005D6030">
    <w:pPr>
      <w:pStyle w:val="En-tte"/>
      <w:jc w:val="center"/>
    </w:pPr>
    <w:r>
      <w:rPr>
        <w:b/>
      </w:rPr>
      <w:t>MASTER ECOTOP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A0437F6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1E37CA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A81B2E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CA6B46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BC0E18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50E906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AC0CAC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C66614E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065B2E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9A313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14665"/>
    <w:multiLevelType w:val="hybridMultilevel"/>
    <w:tmpl w:val="C6EE4D4E"/>
    <w:name w:val="Mes titres22"/>
    <w:lvl w:ilvl="0" w:tplc="67A6D43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C3F09ED"/>
    <w:multiLevelType w:val="multilevel"/>
    <w:tmpl w:val="CD40BF9A"/>
    <w:styleLink w:val="Listepuces1"/>
    <w:lvl w:ilvl="0">
      <w:start w:val="1"/>
      <w:numFmt w:val="bullet"/>
      <w:lvlText w:val=""/>
      <w:lvlJc w:val="left"/>
      <w:pPr>
        <w:ind w:left="245" w:hanging="245"/>
      </w:pPr>
      <w:rPr>
        <w:rFonts w:asciiTheme="minorHAnsi" w:eastAsiaTheme="minorEastAsia" w:hAnsi="Wingdings 2" w:cstheme="minorBidi" w:hint="default"/>
        <w:color w:val="FE8637" w:themeColor="accent1"/>
        <w:sz w:val="16"/>
        <w:szCs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2" w15:restartNumberingAfterBreak="0">
    <w:nsid w:val="137511FA"/>
    <w:multiLevelType w:val="multilevel"/>
    <w:tmpl w:val="040C001D"/>
    <w:styleLink w:val="Style1"/>
    <w:lvl w:ilvl="0">
      <w:start w:val="1"/>
      <w:numFmt w:val="low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97E3499"/>
    <w:multiLevelType w:val="multilevel"/>
    <w:tmpl w:val="85C08436"/>
    <w:styleLink w:val="Listenumrote"/>
    <w:lvl w:ilvl="0">
      <w:start w:val="1"/>
      <w:numFmt w:val="decimal"/>
      <w:lvlText w:val="%1)"/>
      <w:lvlJc w:val="left"/>
      <w:pPr>
        <w:ind w:left="288" w:hanging="288"/>
      </w:pPr>
      <w:rPr>
        <w:rFonts w:asciiTheme="minorHAnsi" w:eastAsiaTheme="minorEastAsia" w:cstheme="minorBidi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14" w15:restartNumberingAfterBreak="0">
    <w:nsid w:val="1CB0504B"/>
    <w:multiLevelType w:val="hybridMultilevel"/>
    <w:tmpl w:val="54443A68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7E517E">
      <w:start w:val="2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C6360C"/>
    <w:multiLevelType w:val="hybridMultilevel"/>
    <w:tmpl w:val="5414DE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377DBC"/>
    <w:multiLevelType w:val="multilevel"/>
    <w:tmpl w:val="59A220FC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17" w15:restartNumberingAfterBreak="0">
    <w:nsid w:val="37D407B8"/>
    <w:multiLevelType w:val="hybridMultilevel"/>
    <w:tmpl w:val="7FA42BE0"/>
    <w:lvl w:ilvl="0" w:tplc="447A66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7EAE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B0C25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C6D76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F0C54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8ACD0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270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523C6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9EC58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E74E13"/>
    <w:multiLevelType w:val="hybridMultilevel"/>
    <w:tmpl w:val="DF4CF9EC"/>
    <w:lvl w:ilvl="0" w:tplc="04F47E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F4A1F"/>
    <w:multiLevelType w:val="hybridMultilevel"/>
    <w:tmpl w:val="B97404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373BB1"/>
    <w:multiLevelType w:val="hybridMultilevel"/>
    <w:tmpl w:val="7B866236"/>
    <w:lvl w:ilvl="0" w:tplc="67A6D4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E543D3"/>
    <w:multiLevelType w:val="hybridMultilevel"/>
    <w:tmpl w:val="BE4852D2"/>
    <w:lvl w:ilvl="0" w:tplc="04F47E6E">
      <w:start w:val="1"/>
      <w:numFmt w:val="bullet"/>
      <w:pStyle w:val="Alin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C4404B"/>
    <w:multiLevelType w:val="hybridMultilevel"/>
    <w:tmpl w:val="6BF05D90"/>
    <w:lvl w:ilvl="0" w:tplc="040C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693146"/>
    <w:multiLevelType w:val="multilevel"/>
    <w:tmpl w:val="5B5EB272"/>
    <w:lvl w:ilvl="0">
      <w:start w:val="1"/>
      <w:numFmt w:val="decimal"/>
      <w:isLgl/>
      <w:lvlText w:val="Chapitre %1 - "/>
      <w:lvlJc w:val="left"/>
      <w:pPr>
        <w:tabs>
          <w:tab w:val="num" w:pos="360"/>
        </w:tabs>
        <w:ind w:left="360" w:hanging="360"/>
      </w:pPr>
      <w:rPr>
        <w:rFonts w:hint="default"/>
        <w:vanish w:val="0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432" w:hanging="432"/>
      </w:pPr>
      <w:rPr>
        <w:rFonts w:hint="default"/>
      </w:rPr>
    </w:lvl>
    <w:lvl w:ilvl="2">
      <w:start w:val="1"/>
      <w:numFmt w:val="lowerLetter"/>
      <w:lvlText w:val="%3"/>
      <w:lvlJc w:val="left"/>
      <w:pPr>
        <w:tabs>
          <w:tab w:val="num" w:pos="720"/>
        </w:tabs>
        <w:ind w:left="50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lvlText w:val="%4"/>
      <w:lvlJc w:val="left"/>
      <w:pPr>
        <w:tabs>
          <w:tab w:val="num" w:pos="1440"/>
        </w:tabs>
        <w:ind w:left="1008" w:hanging="648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1512" w:hanging="792"/>
      </w:pPr>
      <w:rPr>
        <w:rFonts w:ascii="Arial" w:hAnsi="Arial" w:cs="Arial" w:hint="default"/>
        <w:sz w:val="22"/>
        <w:szCs w:val="22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11"/>
  </w:num>
  <w:num w:numId="2">
    <w:abstractNumId w:val="13"/>
  </w:num>
  <w:num w:numId="3">
    <w:abstractNumId w:val="12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8"/>
  </w:num>
  <w:num w:numId="15">
    <w:abstractNumId w:val="17"/>
  </w:num>
  <w:num w:numId="16">
    <w:abstractNumId w:val="14"/>
  </w:num>
  <w:num w:numId="17">
    <w:abstractNumId w:val="20"/>
  </w:num>
  <w:num w:numId="18">
    <w:abstractNumId w:val="15"/>
  </w:num>
  <w:num w:numId="19">
    <w:abstractNumId w:val="21"/>
  </w:num>
  <w:num w:numId="20">
    <w:abstractNumId w:val="16"/>
  </w:num>
  <w:num w:numId="2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10"/>
  </w:num>
  <w:num w:numId="24">
    <w:abstractNumId w:val="22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mirrorMargins/>
  <w:proofState w:spelling="clean" w:grammar="clean"/>
  <w:defaultTabStop w:val="709"/>
  <w:autoHyphenation/>
  <w:hyphenationZone w:val="420"/>
  <w:evenAndOddHeaders/>
  <w:drawingGridHorizontalSpacing w:val="120"/>
  <w:displayHorizontalDrawingGridEvery w:val="2"/>
  <w:characterSpacingControl w:val="doNotCompress"/>
  <w:hdrShapeDefaults>
    <o:shapedefaults v:ext="edit" spidmax="2049">
      <o:colormru v:ext="edit" colors="#393,#3e6c86,#3e6ca4,#e46c0a,#008a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uteur-Date&lt;/Style&gt;&lt;LeftDelim&gt;{&lt;/LeftDelim&gt;&lt;RightDelim&gt;}&lt;/RightDelim&gt;&lt;FontName&gt;Century Schoolbook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Biblio.enl&lt;/item&gt;&lt;/Libraries&gt;&lt;/ENLibraries&gt;"/>
  </w:docVars>
  <w:rsids>
    <w:rsidRoot w:val="00007FA1"/>
    <w:rsid w:val="00007FA1"/>
    <w:rsid w:val="000120BC"/>
    <w:rsid w:val="000201C0"/>
    <w:rsid w:val="0002089F"/>
    <w:rsid w:val="00026A4F"/>
    <w:rsid w:val="00034631"/>
    <w:rsid w:val="000360DD"/>
    <w:rsid w:val="000363F1"/>
    <w:rsid w:val="00043525"/>
    <w:rsid w:val="00052D74"/>
    <w:rsid w:val="00057B04"/>
    <w:rsid w:val="00060229"/>
    <w:rsid w:val="000640AE"/>
    <w:rsid w:val="00071941"/>
    <w:rsid w:val="000768AB"/>
    <w:rsid w:val="000820E0"/>
    <w:rsid w:val="00083272"/>
    <w:rsid w:val="000877E5"/>
    <w:rsid w:val="000A0226"/>
    <w:rsid w:val="000A5C43"/>
    <w:rsid w:val="000A7FCF"/>
    <w:rsid w:val="000B087E"/>
    <w:rsid w:val="000B1364"/>
    <w:rsid w:val="000B48F0"/>
    <w:rsid w:val="000C5187"/>
    <w:rsid w:val="000C6CEF"/>
    <w:rsid w:val="000E2DC8"/>
    <w:rsid w:val="000E7955"/>
    <w:rsid w:val="000F0197"/>
    <w:rsid w:val="000F5814"/>
    <w:rsid w:val="001068AA"/>
    <w:rsid w:val="00114C85"/>
    <w:rsid w:val="001251E7"/>
    <w:rsid w:val="001278C9"/>
    <w:rsid w:val="00130E50"/>
    <w:rsid w:val="001330E1"/>
    <w:rsid w:val="00135FEB"/>
    <w:rsid w:val="001377E7"/>
    <w:rsid w:val="00145720"/>
    <w:rsid w:val="00146BDA"/>
    <w:rsid w:val="001526DE"/>
    <w:rsid w:val="00171949"/>
    <w:rsid w:val="001737D0"/>
    <w:rsid w:val="00180802"/>
    <w:rsid w:val="00183DE5"/>
    <w:rsid w:val="0018757C"/>
    <w:rsid w:val="00197EC1"/>
    <w:rsid w:val="001A0548"/>
    <w:rsid w:val="001B2007"/>
    <w:rsid w:val="001B5C56"/>
    <w:rsid w:val="001C0C7B"/>
    <w:rsid w:val="001C0DE0"/>
    <w:rsid w:val="001C367D"/>
    <w:rsid w:val="001D40BE"/>
    <w:rsid w:val="001E6741"/>
    <w:rsid w:val="001F7996"/>
    <w:rsid w:val="00202C35"/>
    <w:rsid w:val="00203AF5"/>
    <w:rsid w:val="00210DC9"/>
    <w:rsid w:val="002146C9"/>
    <w:rsid w:val="0021609B"/>
    <w:rsid w:val="0022328D"/>
    <w:rsid w:val="002269A8"/>
    <w:rsid w:val="0023001B"/>
    <w:rsid w:val="00237D0B"/>
    <w:rsid w:val="00240FF7"/>
    <w:rsid w:val="00254657"/>
    <w:rsid w:val="00255B29"/>
    <w:rsid w:val="00265FB2"/>
    <w:rsid w:val="002754C2"/>
    <w:rsid w:val="00277E3F"/>
    <w:rsid w:val="00283C4F"/>
    <w:rsid w:val="00287A90"/>
    <w:rsid w:val="00290723"/>
    <w:rsid w:val="00293037"/>
    <w:rsid w:val="00293FE7"/>
    <w:rsid w:val="002B08A2"/>
    <w:rsid w:val="002B0BF0"/>
    <w:rsid w:val="002B22FD"/>
    <w:rsid w:val="002B6CB8"/>
    <w:rsid w:val="002C2313"/>
    <w:rsid w:val="002C27D6"/>
    <w:rsid w:val="002C43EA"/>
    <w:rsid w:val="002D481F"/>
    <w:rsid w:val="002D5F86"/>
    <w:rsid w:val="002F2234"/>
    <w:rsid w:val="002F2C0D"/>
    <w:rsid w:val="002F5789"/>
    <w:rsid w:val="00302753"/>
    <w:rsid w:val="00303B2A"/>
    <w:rsid w:val="0030554A"/>
    <w:rsid w:val="00312AE1"/>
    <w:rsid w:val="00313831"/>
    <w:rsid w:val="0031487F"/>
    <w:rsid w:val="003150E8"/>
    <w:rsid w:val="00325811"/>
    <w:rsid w:val="003407EA"/>
    <w:rsid w:val="00346B8D"/>
    <w:rsid w:val="00350600"/>
    <w:rsid w:val="00353CE1"/>
    <w:rsid w:val="00354C94"/>
    <w:rsid w:val="00362317"/>
    <w:rsid w:val="003704E7"/>
    <w:rsid w:val="00373D3C"/>
    <w:rsid w:val="00374C15"/>
    <w:rsid w:val="003B1605"/>
    <w:rsid w:val="003C7687"/>
    <w:rsid w:val="003D1FB3"/>
    <w:rsid w:val="003E12FE"/>
    <w:rsid w:val="003F1FCC"/>
    <w:rsid w:val="003F27DA"/>
    <w:rsid w:val="003F684F"/>
    <w:rsid w:val="00417048"/>
    <w:rsid w:val="0044052D"/>
    <w:rsid w:val="00440976"/>
    <w:rsid w:val="00450595"/>
    <w:rsid w:val="00450B14"/>
    <w:rsid w:val="00456182"/>
    <w:rsid w:val="00456F37"/>
    <w:rsid w:val="0045773C"/>
    <w:rsid w:val="00457AA5"/>
    <w:rsid w:val="00465014"/>
    <w:rsid w:val="00466389"/>
    <w:rsid w:val="00472199"/>
    <w:rsid w:val="00482543"/>
    <w:rsid w:val="00487A0D"/>
    <w:rsid w:val="00490347"/>
    <w:rsid w:val="004911DC"/>
    <w:rsid w:val="00492598"/>
    <w:rsid w:val="00493B74"/>
    <w:rsid w:val="004A0FA8"/>
    <w:rsid w:val="004B0C75"/>
    <w:rsid w:val="004B246B"/>
    <w:rsid w:val="004B53A0"/>
    <w:rsid w:val="004C02F5"/>
    <w:rsid w:val="004C2803"/>
    <w:rsid w:val="004D104E"/>
    <w:rsid w:val="004D21DD"/>
    <w:rsid w:val="004D5A59"/>
    <w:rsid w:val="004E0AB4"/>
    <w:rsid w:val="004E1AB5"/>
    <w:rsid w:val="004E40DB"/>
    <w:rsid w:val="004E5860"/>
    <w:rsid w:val="004F0D0F"/>
    <w:rsid w:val="00503552"/>
    <w:rsid w:val="00506C8F"/>
    <w:rsid w:val="00512864"/>
    <w:rsid w:val="00513470"/>
    <w:rsid w:val="005210AA"/>
    <w:rsid w:val="005216CA"/>
    <w:rsid w:val="00526691"/>
    <w:rsid w:val="00560138"/>
    <w:rsid w:val="00561177"/>
    <w:rsid w:val="005678FD"/>
    <w:rsid w:val="00573CCD"/>
    <w:rsid w:val="005827EB"/>
    <w:rsid w:val="005871B5"/>
    <w:rsid w:val="00591311"/>
    <w:rsid w:val="00592608"/>
    <w:rsid w:val="005A1AAB"/>
    <w:rsid w:val="005B60AD"/>
    <w:rsid w:val="005B701C"/>
    <w:rsid w:val="005C21B1"/>
    <w:rsid w:val="005C7100"/>
    <w:rsid w:val="005D37DA"/>
    <w:rsid w:val="005D6030"/>
    <w:rsid w:val="005E0158"/>
    <w:rsid w:val="005E03F7"/>
    <w:rsid w:val="005E4E86"/>
    <w:rsid w:val="005E76AF"/>
    <w:rsid w:val="005E7E96"/>
    <w:rsid w:val="005F1353"/>
    <w:rsid w:val="00606E63"/>
    <w:rsid w:val="00610660"/>
    <w:rsid w:val="00611718"/>
    <w:rsid w:val="00614E25"/>
    <w:rsid w:val="00615E79"/>
    <w:rsid w:val="00616F52"/>
    <w:rsid w:val="00617A67"/>
    <w:rsid w:val="00621494"/>
    <w:rsid w:val="00625E58"/>
    <w:rsid w:val="00633C91"/>
    <w:rsid w:val="00637CC1"/>
    <w:rsid w:val="006431ED"/>
    <w:rsid w:val="0064454B"/>
    <w:rsid w:val="0064547F"/>
    <w:rsid w:val="0065262A"/>
    <w:rsid w:val="00661FC7"/>
    <w:rsid w:val="00677559"/>
    <w:rsid w:val="0068242F"/>
    <w:rsid w:val="0068365D"/>
    <w:rsid w:val="00694DB5"/>
    <w:rsid w:val="006951E3"/>
    <w:rsid w:val="006A353E"/>
    <w:rsid w:val="006A65EE"/>
    <w:rsid w:val="006A6EC5"/>
    <w:rsid w:val="006A74D2"/>
    <w:rsid w:val="006B630B"/>
    <w:rsid w:val="006D063D"/>
    <w:rsid w:val="006D5B89"/>
    <w:rsid w:val="006E3434"/>
    <w:rsid w:val="006E46E9"/>
    <w:rsid w:val="006E667C"/>
    <w:rsid w:val="006E6A07"/>
    <w:rsid w:val="006E6A5F"/>
    <w:rsid w:val="007042BE"/>
    <w:rsid w:val="007058D9"/>
    <w:rsid w:val="007074A4"/>
    <w:rsid w:val="00710726"/>
    <w:rsid w:val="0071148A"/>
    <w:rsid w:val="00716AB9"/>
    <w:rsid w:val="00720BE1"/>
    <w:rsid w:val="00722C76"/>
    <w:rsid w:val="00723276"/>
    <w:rsid w:val="00724084"/>
    <w:rsid w:val="00725750"/>
    <w:rsid w:val="0075019B"/>
    <w:rsid w:val="0075159F"/>
    <w:rsid w:val="00754357"/>
    <w:rsid w:val="00760D61"/>
    <w:rsid w:val="00780470"/>
    <w:rsid w:val="007815E3"/>
    <w:rsid w:val="00781AB3"/>
    <w:rsid w:val="00782091"/>
    <w:rsid w:val="007920C5"/>
    <w:rsid w:val="00794A6C"/>
    <w:rsid w:val="007A6145"/>
    <w:rsid w:val="007B16E0"/>
    <w:rsid w:val="007C5CE4"/>
    <w:rsid w:val="007C5E23"/>
    <w:rsid w:val="007C7626"/>
    <w:rsid w:val="007D5102"/>
    <w:rsid w:val="007D63EA"/>
    <w:rsid w:val="007D70CC"/>
    <w:rsid w:val="007E7001"/>
    <w:rsid w:val="00822175"/>
    <w:rsid w:val="008346C1"/>
    <w:rsid w:val="00836B5F"/>
    <w:rsid w:val="00841415"/>
    <w:rsid w:val="008477B2"/>
    <w:rsid w:val="008638AA"/>
    <w:rsid w:val="008646AF"/>
    <w:rsid w:val="00880A48"/>
    <w:rsid w:val="00884674"/>
    <w:rsid w:val="00890866"/>
    <w:rsid w:val="0089088C"/>
    <w:rsid w:val="008A2629"/>
    <w:rsid w:val="008A7B64"/>
    <w:rsid w:val="008B2A80"/>
    <w:rsid w:val="008D0141"/>
    <w:rsid w:val="008D10E1"/>
    <w:rsid w:val="008D5C17"/>
    <w:rsid w:val="008F14F5"/>
    <w:rsid w:val="008F40F2"/>
    <w:rsid w:val="008F6D63"/>
    <w:rsid w:val="008F7249"/>
    <w:rsid w:val="009037FD"/>
    <w:rsid w:val="0091454C"/>
    <w:rsid w:val="0092147A"/>
    <w:rsid w:val="009217E5"/>
    <w:rsid w:val="00924DEA"/>
    <w:rsid w:val="00933E89"/>
    <w:rsid w:val="0094095C"/>
    <w:rsid w:val="0094367A"/>
    <w:rsid w:val="00952E63"/>
    <w:rsid w:val="009531DA"/>
    <w:rsid w:val="0096075B"/>
    <w:rsid w:val="009629CE"/>
    <w:rsid w:val="00965C30"/>
    <w:rsid w:val="009662F8"/>
    <w:rsid w:val="009713F5"/>
    <w:rsid w:val="00981EC0"/>
    <w:rsid w:val="00983202"/>
    <w:rsid w:val="00983A9B"/>
    <w:rsid w:val="009854B9"/>
    <w:rsid w:val="00985566"/>
    <w:rsid w:val="00995D1E"/>
    <w:rsid w:val="009A4BC1"/>
    <w:rsid w:val="009A6091"/>
    <w:rsid w:val="009A6BB7"/>
    <w:rsid w:val="009B1713"/>
    <w:rsid w:val="009B2A24"/>
    <w:rsid w:val="009B4A6D"/>
    <w:rsid w:val="009B5E24"/>
    <w:rsid w:val="009C0835"/>
    <w:rsid w:val="009C2C47"/>
    <w:rsid w:val="009D56CC"/>
    <w:rsid w:val="009E64AA"/>
    <w:rsid w:val="009E72B0"/>
    <w:rsid w:val="009E7889"/>
    <w:rsid w:val="009F35DA"/>
    <w:rsid w:val="009F6EC5"/>
    <w:rsid w:val="00A02F4C"/>
    <w:rsid w:val="00A03278"/>
    <w:rsid w:val="00A04267"/>
    <w:rsid w:val="00A05C14"/>
    <w:rsid w:val="00A20D8E"/>
    <w:rsid w:val="00A22E1E"/>
    <w:rsid w:val="00A2697F"/>
    <w:rsid w:val="00A27DF4"/>
    <w:rsid w:val="00A40B4E"/>
    <w:rsid w:val="00A44ADD"/>
    <w:rsid w:val="00A53F49"/>
    <w:rsid w:val="00A6057D"/>
    <w:rsid w:val="00A623DF"/>
    <w:rsid w:val="00A64EEE"/>
    <w:rsid w:val="00A67EB0"/>
    <w:rsid w:val="00A73095"/>
    <w:rsid w:val="00A7498A"/>
    <w:rsid w:val="00A7727E"/>
    <w:rsid w:val="00A8154E"/>
    <w:rsid w:val="00A85FD5"/>
    <w:rsid w:val="00A8645C"/>
    <w:rsid w:val="00A905AA"/>
    <w:rsid w:val="00A93F2F"/>
    <w:rsid w:val="00A9709E"/>
    <w:rsid w:val="00AA25D9"/>
    <w:rsid w:val="00AB0254"/>
    <w:rsid w:val="00AB1704"/>
    <w:rsid w:val="00AB1B68"/>
    <w:rsid w:val="00AB5224"/>
    <w:rsid w:val="00AB7E6F"/>
    <w:rsid w:val="00AE26CE"/>
    <w:rsid w:val="00AE26D3"/>
    <w:rsid w:val="00AE3ABD"/>
    <w:rsid w:val="00AE3DBF"/>
    <w:rsid w:val="00AE5FF5"/>
    <w:rsid w:val="00AF14B4"/>
    <w:rsid w:val="00B03770"/>
    <w:rsid w:val="00B05F18"/>
    <w:rsid w:val="00B165FF"/>
    <w:rsid w:val="00B21CB1"/>
    <w:rsid w:val="00B21DEF"/>
    <w:rsid w:val="00B256A4"/>
    <w:rsid w:val="00B27CD2"/>
    <w:rsid w:val="00B31F7D"/>
    <w:rsid w:val="00B336D3"/>
    <w:rsid w:val="00B37C03"/>
    <w:rsid w:val="00B444B9"/>
    <w:rsid w:val="00B44D7A"/>
    <w:rsid w:val="00B4608E"/>
    <w:rsid w:val="00B5464E"/>
    <w:rsid w:val="00B562DC"/>
    <w:rsid w:val="00B61228"/>
    <w:rsid w:val="00B6468E"/>
    <w:rsid w:val="00B66FD5"/>
    <w:rsid w:val="00B67CA3"/>
    <w:rsid w:val="00B72101"/>
    <w:rsid w:val="00B804AE"/>
    <w:rsid w:val="00B97BC3"/>
    <w:rsid w:val="00B97F03"/>
    <w:rsid w:val="00BA1AA5"/>
    <w:rsid w:val="00BA6D7D"/>
    <w:rsid w:val="00BB0403"/>
    <w:rsid w:val="00BB4203"/>
    <w:rsid w:val="00BB4448"/>
    <w:rsid w:val="00BB48E9"/>
    <w:rsid w:val="00BC1442"/>
    <w:rsid w:val="00BD300C"/>
    <w:rsid w:val="00BD4344"/>
    <w:rsid w:val="00BE2964"/>
    <w:rsid w:val="00BE7190"/>
    <w:rsid w:val="00BF60FF"/>
    <w:rsid w:val="00C0037C"/>
    <w:rsid w:val="00C03441"/>
    <w:rsid w:val="00C0470D"/>
    <w:rsid w:val="00C13A53"/>
    <w:rsid w:val="00C144DF"/>
    <w:rsid w:val="00C150FB"/>
    <w:rsid w:val="00C15CA9"/>
    <w:rsid w:val="00C23DDE"/>
    <w:rsid w:val="00C26999"/>
    <w:rsid w:val="00C26EC4"/>
    <w:rsid w:val="00C302D8"/>
    <w:rsid w:val="00C30BD2"/>
    <w:rsid w:val="00C34A52"/>
    <w:rsid w:val="00C36199"/>
    <w:rsid w:val="00C44FEE"/>
    <w:rsid w:val="00C50D1F"/>
    <w:rsid w:val="00C51EDF"/>
    <w:rsid w:val="00C53253"/>
    <w:rsid w:val="00C54B18"/>
    <w:rsid w:val="00C55960"/>
    <w:rsid w:val="00CA63B2"/>
    <w:rsid w:val="00CB0942"/>
    <w:rsid w:val="00CC02D7"/>
    <w:rsid w:val="00CC156E"/>
    <w:rsid w:val="00CC76EB"/>
    <w:rsid w:val="00CD35C4"/>
    <w:rsid w:val="00CD42D7"/>
    <w:rsid w:val="00CD7CEE"/>
    <w:rsid w:val="00CE2DC8"/>
    <w:rsid w:val="00CE5E5E"/>
    <w:rsid w:val="00CF29C2"/>
    <w:rsid w:val="00CF6648"/>
    <w:rsid w:val="00D022C7"/>
    <w:rsid w:val="00D06782"/>
    <w:rsid w:val="00D06B96"/>
    <w:rsid w:val="00D14F4F"/>
    <w:rsid w:val="00D15B7B"/>
    <w:rsid w:val="00D17980"/>
    <w:rsid w:val="00D21AE2"/>
    <w:rsid w:val="00D2796C"/>
    <w:rsid w:val="00D30791"/>
    <w:rsid w:val="00D31928"/>
    <w:rsid w:val="00D36BC7"/>
    <w:rsid w:val="00D37C46"/>
    <w:rsid w:val="00D4682C"/>
    <w:rsid w:val="00D50924"/>
    <w:rsid w:val="00D52182"/>
    <w:rsid w:val="00D5773D"/>
    <w:rsid w:val="00D610CC"/>
    <w:rsid w:val="00D62994"/>
    <w:rsid w:val="00D661C8"/>
    <w:rsid w:val="00D71034"/>
    <w:rsid w:val="00D92334"/>
    <w:rsid w:val="00D94882"/>
    <w:rsid w:val="00DA0934"/>
    <w:rsid w:val="00DA3136"/>
    <w:rsid w:val="00DA4B8B"/>
    <w:rsid w:val="00DA50DE"/>
    <w:rsid w:val="00DB1220"/>
    <w:rsid w:val="00DB2E2F"/>
    <w:rsid w:val="00DB3586"/>
    <w:rsid w:val="00DB3888"/>
    <w:rsid w:val="00DC0374"/>
    <w:rsid w:val="00DC5C1D"/>
    <w:rsid w:val="00DC744F"/>
    <w:rsid w:val="00DD3E1A"/>
    <w:rsid w:val="00DE07C1"/>
    <w:rsid w:val="00DE6976"/>
    <w:rsid w:val="00DF0122"/>
    <w:rsid w:val="00DF2C26"/>
    <w:rsid w:val="00E0682A"/>
    <w:rsid w:val="00E07A7C"/>
    <w:rsid w:val="00E12D27"/>
    <w:rsid w:val="00E1366E"/>
    <w:rsid w:val="00E14446"/>
    <w:rsid w:val="00E14FC9"/>
    <w:rsid w:val="00E16590"/>
    <w:rsid w:val="00E16901"/>
    <w:rsid w:val="00E21221"/>
    <w:rsid w:val="00E30CCC"/>
    <w:rsid w:val="00E30DED"/>
    <w:rsid w:val="00E4597F"/>
    <w:rsid w:val="00E640FD"/>
    <w:rsid w:val="00E71A06"/>
    <w:rsid w:val="00E73708"/>
    <w:rsid w:val="00E85C3A"/>
    <w:rsid w:val="00E85F36"/>
    <w:rsid w:val="00E92086"/>
    <w:rsid w:val="00EA0145"/>
    <w:rsid w:val="00EA473F"/>
    <w:rsid w:val="00EB19DF"/>
    <w:rsid w:val="00EB5DED"/>
    <w:rsid w:val="00EC4695"/>
    <w:rsid w:val="00EC605F"/>
    <w:rsid w:val="00ED4D47"/>
    <w:rsid w:val="00ED60DA"/>
    <w:rsid w:val="00ED7706"/>
    <w:rsid w:val="00ED7766"/>
    <w:rsid w:val="00EE55AD"/>
    <w:rsid w:val="00F016F7"/>
    <w:rsid w:val="00F04E5F"/>
    <w:rsid w:val="00F11195"/>
    <w:rsid w:val="00F17854"/>
    <w:rsid w:val="00F2328E"/>
    <w:rsid w:val="00F31EE4"/>
    <w:rsid w:val="00F3375A"/>
    <w:rsid w:val="00F35B4B"/>
    <w:rsid w:val="00F41AA1"/>
    <w:rsid w:val="00F44D35"/>
    <w:rsid w:val="00F52116"/>
    <w:rsid w:val="00F608CE"/>
    <w:rsid w:val="00F628D7"/>
    <w:rsid w:val="00F659D0"/>
    <w:rsid w:val="00F70EB7"/>
    <w:rsid w:val="00F81111"/>
    <w:rsid w:val="00F85523"/>
    <w:rsid w:val="00F91322"/>
    <w:rsid w:val="00F92151"/>
    <w:rsid w:val="00FA1355"/>
    <w:rsid w:val="00FA29A1"/>
    <w:rsid w:val="00FA6433"/>
    <w:rsid w:val="00FB6CBE"/>
    <w:rsid w:val="00FC2A5E"/>
    <w:rsid w:val="00FD2FAA"/>
    <w:rsid w:val="00FD6E35"/>
    <w:rsid w:val="00FD6F6E"/>
    <w:rsid w:val="00FE2A54"/>
    <w:rsid w:val="00FE5213"/>
    <w:rsid w:val="00FE72DF"/>
    <w:rsid w:val="00FF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393,#3e6c86,#3e6ca4,#e46c0a,#008a3e"/>
    </o:shapedefaults>
    <o:shapelayout v:ext="edit">
      <o:idmap v:ext="edit" data="1"/>
    </o:shapelayout>
  </w:shapeDefaults>
  <w:doNotEmbedSmartTags/>
  <w:decimalSymbol w:val=","/>
  <w:listSeparator w:val=";"/>
  <w14:docId w14:val="3E936317"/>
  <w15:docId w15:val="{EFF7CBFB-DB89-4BA0-913B-6EBCBEC7B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inorHAnsi" w:hAnsiTheme="majorHAnsi" w:cstheme="minorBidi"/>
        <w:sz w:val="36"/>
        <w:szCs w:val="36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1" w:count="376">
    <w:lsdException w:name="Normal" w:uiPriority="0"/>
    <w:lsdException w:name="heading 1" w:uiPriority="0"/>
    <w:lsdException w:name="heading 2" w:uiPriority="0"/>
    <w:lsdException w:name="heading 3" w:uiPriority="0"/>
    <w:lsdException w:name="heading 4" w:semiHidden="1" w:uiPriority="0"/>
    <w:lsdException w:name="heading 5" w:semiHidden="1" w:uiPriority="0"/>
    <w:lsdException w:name="heading 6" w:semiHidden="1" w:uiPriority="0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uiPriority="0" w:unhideWhenUsed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/>
    <w:lsdException w:name="List 2" w:semiHidden="1" w:uiPriority="0" w:unhideWhenUsed="1"/>
    <w:lsdException w:name="List 3" w:semiHidden="1" w:unhideWhenUsed="1"/>
    <w:lsdException w:name="List 4" w:semiHidden="1" w:uiPriority="0"/>
    <w:lsdException w:name="List 5" w:semiHidden="1" w:uiPriority="0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iPriority="0" w:unhideWhenUsed="1"/>
    <w:lsdException w:name="List Number 5" w:semiHidden="1" w:uiPriority="0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 w:uiPriority="0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6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iPriority="0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11"/>
    <w:lsdException w:name="Intense Reference" w:uiPriority="12"/>
    <w:lsdException w:name="Book Title" w:uiPriority="13"/>
    <w:lsdException w:name="Bibliography" w:semiHidden="1" w:uiPriority="37" w:unhideWhenUsed="1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  <w:lsdException w:name="Smart Link" w:semiHidden="1" w:unhideWhenUsed="1" w:qFormat="0"/>
  </w:latentStyles>
  <w:style w:type="paragraph" w:default="1" w:styleId="Normal">
    <w:name w:val="Normal"/>
    <w:qFormat/>
    <w:rsid w:val="00E16590"/>
    <w:pPr>
      <w:spacing w:after="120" w:line="264" w:lineRule="auto"/>
      <w:jc w:val="both"/>
    </w:pPr>
    <w:rPr>
      <w:rFonts w:asciiTheme="minorHAnsi" w:eastAsiaTheme="minorEastAsia" w:hAnsiTheme="minorHAnsi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unhideWhenUsed/>
    <w:qFormat/>
    <w:rsid w:val="003F684F"/>
    <w:pPr>
      <w:keepNext/>
      <w:keepLines/>
      <w:pageBreakBefore/>
      <w:pBdr>
        <w:bottom w:val="single" w:sz="4" w:space="1" w:color="auto"/>
      </w:pBdr>
      <w:suppressAutoHyphens/>
      <w:spacing w:after="960"/>
      <w:jc w:val="center"/>
      <w:outlineLvl w:val="0"/>
    </w:pPr>
    <w:rPr>
      <w:rFonts w:asciiTheme="majorHAnsi" w:eastAsiaTheme="majorEastAsia" w:hAnsiTheme="majorHAnsi" w:cstheme="majorBidi"/>
      <w:smallCaps/>
      <w:spacing w:val="5"/>
      <w:sz w:val="40"/>
      <w:szCs w:val="40"/>
    </w:rPr>
  </w:style>
  <w:style w:type="paragraph" w:styleId="Titre2">
    <w:name w:val="heading 2"/>
    <w:basedOn w:val="Normal"/>
    <w:next w:val="Normal"/>
    <w:link w:val="Titre2Car"/>
    <w:unhideWhenUsed/>
    <w:qFormat/>
    <w:rsid w:val="00822175"/>
    <w:pPr>
      <w:keepNext/>
      <w:keepLines/>
      <w:spacing w:before="720" w:after="240"/>
      <w:jc w:val="left"/>
      <w:outlineLvl w:val="1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styleId="Titre3">
    <w:name w:val="heading 3"/>
    <w:basedOn w:val="Normal"/>
    <w:next w:val="Normal"/>
    <w:link w:val="Titre3Car"/>
    <w:unhideWhenUsed/>
    <w:qFormat/>
    <w:rsid w:val="00DD3E1A"/>
    <w:pPr>
      <w:keepNext/>
      <w:keepLines/>
      <w:spacing w:before="480" w:after="240"/>
      <w:jc w:val="left"/>
      <w:outlineLvl w:val="2"/>
    </w:pPr>
    <w:rPr>
      <w:rFonts w:asciiTheme="majorHAnsi" w:eastAsiaTheme="majorEastAsia" w:hAnsiTheme="majorHAnsi" w:cstheme="majorBidi"/>
      <w:color w:val="244583" w:themeColor="accent2" w:themeShade="80"/>
      <w:spacing w:val="5"/>
      <w:sz w:val="32"/>
      <w:szCs w:val="28"/>
    </w:rPr>
  </w:style>
  <w:style w:type="paragraph" w:styleId="Titre4">
    <w:name w:val="heading 4"/>
    <w:basedOn w:val="Normal"/>
    <w:next w:val="Normal"/>
    <w:link w:val="Titre4Car"/>
    <w:unhideWhenUsed/>
    <w:qFormat/>
    <w:rsid w:val="00DD3E1A"/>
    <w:pPr>
      <w:keepNext/>
      <w:keepLines/>
      <w:spacing w:before="360"/>
      <w:jc w:val="left"/>
      <w:outlineLvl w:val="3"/>
    </w:pPr>
    <w:rPr>
      <w:rFonts w:asciiTheme="majorHAnsi" w:eastAsiaTheme="majorEastAsia" w:hAnsiTheme="majorHAnsi" w:cstheme="majorBidi"/>
      <w:color w:val="3667C3" w:themeColor="accent2" w:themeShade="BF"/>
      <w:sz w:val="28"/>
    </w:rPr>
  </w:style>
  <w:style w:type="paragraph" w:styleId="Titre5">
    <w:name w:val="heading 5"/>
    <w:basedOn w:val="Normal"/>
    <w:next w:val="Normal"/>
    <w:link w:val="Titre5Car"/>
    <w:unhideWhenUsed/>
    <w:qFormat/>
    <w:rsid w:val="00933E89"/>
    <w:pPr>
      <w:keepNext/>
      <w:keepLines/>
      <w:spacing w:before="240"/>
      <w:jc w:val="left"/>
      <w:outlineLvl w:val="4"/>
    </w:pPr>
    <w:rPr>
      <w:i/>
      <w:iCs/>
      <w:color w:val="009242"/>
      <w:sz w:val="22"/>
      <w:szCs w:val="22"/>
    </w:rPr>
  </w:style>
  <w:style w:type="paragraph" w:styleId="Titre6">
    <w:name w:val="heading 6"/>
    <w:basedOn w:val="Normal"/>
    <w:next w:val="Normal"/>
    <w:link w:val="Titre6Car"/>
    <w:unhideWhenUsed/>
    <w:qFormat/>
    <w:rsid w:val="00933E89"/>
    <w:pPr>
      <w:spacing w:before="120"/>
      <w:outlineLvl w:val="5"/>
    </w:pPr>
    <w:rPr>
      <w:b/>
      <w:bCs/>
      <w:color w:val="675A00" w:themeColor="background2" w:themeShade="40"/>
    </w:rPr>
  </w:style>
  <w:style w:type="paragraph" w:styleId="Titre7">
    <w:name w:val="heading 7"/>
    <w:basedOn w:val="Normal"/>
    <w:next w:val="Normal"/>
    <w:link w:val="Titre7Car"/>
    <w:unhideWhenUsed/>
    <w:qFormat/>
    <w:rsid w:val="00FC2A5E"/>
    <w:pPr>
      <w:spacing w:after="0"/>
      <w:outlineLvl w:val="6"/>
    </w:pPr>
    <w:rPr>
      <w:b/>
      <w:bCs/>
      <w:i/>
      <w:iCs/>
      <w:color w:val="E65B01" w:themeColor="accent1" w:themeShade="BF"/>
    </w:rPr>
  </w:style>
  <w:style w:type="paragraph" w:styleId="Titre8">
    <w:name w:val="heading 8"/>
    <w:basedOn w:val="Normal"/>
    <w:next w:val="Normal"/>
    <w:link w:val="Titre8Car"/>
    <w:unhideWhenUsed/>
    <w:qFormat/>
    <w:rsid w:val="00FC2A5E"/>
    <w:pPr>
      <w:spacing w:after="0"/>
      <w:outlineLvl w:val="7"/>
    </w:pPr>
    <w:rPr>
      <w:b/>
      <w:bCs/>
      <w:color w:val="3667C3" w:themeColor="accent2" w:themeShade="BF"/>
    </w:rPr>
  </w:style>
  <w:style w:type="paragraph" w:styleId="Titre9">
    <w:name w:val="heading 9"/>
    <w:basedOn w:val="Normal"/>
    <w:next w:val="Normal"/>
    <w:link w:val="Titre9Car"/>
    <w:unhideWhenUsed/>
    <w:qFormat/>
    <w:rsid w:val="00FC2A5E"/>
    <w:pPr>
      <w:spacing w:after="0"/>
      <w:outlineLvl w:val="8"/>
    </w:pPr>
    <w:rPr>
      <w:b/>
      <w:bCs/>
      <w:i/>
      <w:iCs/>
      <w:color w:val="3667C3" w:themeColor="accent2" w:themeShade="BF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F684F"/>
    <w:rPr>
      <w:rFonts w:eastAsiaTheme="majorEastAsia" w:cstheme="majorBidi"/>
      <w:smallCaps/>
      <w:spacing w:val="5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rsid w:val="00822175"/>
    <w:rPr>
      <w:rFonts w:asciiTheme="majorHAnsi" w:eastAsiaTheme="majorEastAsia" w:hAnsiTheme="majorHAnsi" w:cstheme="majorBidi"/>
      <w:color w:val="7030A0"/>
      <w:sz w:val="36"/>
      <w:szCs w:val="36"/>
      <w:lang w:val="fr-FR"/>
    </w:rPr>
  </w:style>
  <w:style w:type="paragraph" w:styleId="Titre">
    <w:name w:val="Title"/>
    <w:basedOn w:val="Normal"/>
    <w:link w:val="TitreCar"/>
    <w:qFormat/>
    <w:rsid w:val="003F684F"/>
    <w:pPr>
      <w:suppressAutoHyphens/>
    </w:pPr>
    <w:rPr>
      <w:rFonts w:asciiTheme="majorHAnsi" w:eastAsiaTheme="majorEastAsia" w:hAnsiTheme="majorHAnsi" w:cstheme="majorBidi"/>
      <w:smallCaps/>
      <w:color w:val="244583" w:themeColor="accent2" w:themeShade="80"/>
      <w:spacing w:val="10"/>
      <w:sz w:val="48"/>
      <w:szCs w:val="48"/>
    </w:rPr>
  </w:style>
  <w:style w:type="character" w:customStyle="1" w:styleId="TitreCar">
    <w:name w:val="Titre Car"/>
    <w:basedOn w:val="Policepardfaut"/>
    <w:link w:val="Titre"/>
    <w:rsid w:val="003F684F"/>
    <w:rPr>
      <w:rFonts w:eastAsiaTheme="majorEastAsia" w:cstheme="majorBidi"/>
      <w:smallCaps/>
      <w:color w:val="244583" w:themeColor="accent2" w:themeShade="80"/>
      <w:spacing w:val="10"/>
      <w:sz w:val="48"/>
      <w:szCs w:val="48"/>
      <w:lang w:val="fr-FR"/>
    </w:rPr>
  </w:style>
  <w:style w:type="paragraph" w:styleId="Sous-titre">
    <w:name w:val="Subtitle"/>
    <w:basedOn w:val="Normal"/>
    <w:link w:val="Sous-titreCar"/>
    <w:uiPriority w:val="11"/>
    <w:qFormat/>
    <w:rsid w:val="003F684F"/>
    <w:pPr>
      <w:suppressAutoHyphens/>
      <w:spacing w:after="720"/>
    </w:pPr>
    <w:rPr>
      <w:i/>
      <w:iCs/>
      <w:color w:val="575F6D" w:themeColor="text2"/>
      <w:spacing w:val="5"/>
    </w:rPr>
  </w:style>
  <w:style w:type="character" w:customStyle="1" w:styleId="Sous-titreCar">
    <w:name w:val="Sous-titre Car"/>
    <w:basedOn w:val="Policepardfaut"/>
    <w:link w:val="Sous-titre"/>
    <w:uiPriority w:val="11"/>
    <w:rsid w:val="003F684F"/>
    <w:rPr>
      <w:rFonts w:asciiTheme="minorHAnsi" w:eastAsiaTheme="minorEastAsia" w:hAnsiTheme="minorHAnsi"/>
      <w:i/>
      <w:iCs/>
      <w:color w:val="575F6D" w:themeColor="text2"/>
      <w:spacing w:val="5"/>
      <w:sz w:val="24"/>
      <w:szCs w:val="24"/>
      <w:lang w:val="fr-FR"/>
    </w:rPr>
  </w:style>
  <w:style w:type="paragraph" w:styleId="Textedebulles">
    <w:name w:val="Balloon Text"/>
    <w:basedOn w:val="Normal"/>
    <w:link w:val="TextedebullesCar"/>
    <w:semiHidden/>
    <w:unhideWhenUsed/>
    <w:rsid w:val="00FC2A5E"/>
    <w:pPr>
      <w:spacing w:after="0"/>
    </w:pPr>
    <w:rPr>
      <w:rFonts w:hAnsi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2A5E"/>
    <w:rPr>
      <w:rFonts w:eastAsiaTheme="minorEastAsia" w:hAnsi="Tahoma"/>
      <w:color w:val="414751" w:themeColor="text2" w:themeShade="BF"/>
      <w:sz w:val="16"/>
      <w:szCs w:val="16"/>
      <w:lang w:val="fr-FR"/>
    </w:rPr>
  </w:style>
  <w:style w:type="character" w:styleId="Titredulivre">
    <w:name w:val="Book Title"/>
    <w:aliases w:val="Titre du document"/>
    <w:uiPriority w:val="33"/>
    <w:qFormat/>
    <w:rsid w:val="005D37DA"/>
    <w:rPr>
      <w:rFonts w:asciiTheme="majorHAnsi" w:eastAsiaTheme="majorEastAsia" w:hAnsiTheme="majorHAnsi" w:cstheme="majorBidi"/>
      <w:smallCaps/>
      <w:color w:val="244583" w:themeColor="accent2" w:themeShade="80"/>
      <w:spacing w:val="20"/>
      <w:sz w:val="56"/>
      <w:szCs w:val="56"/>
    </w:rPr>
  </w:style>
  <w:style w:type="numbering" w:customStyle="1" w:styleId="Listepuces1">
    <w:name w:val="Liste à puces1"/>
    <w:uiPriority w:val="99"/>
    <w:rsid w:val="00FC2A5E"/>
    <w:pPr>
      <w:numPr>
        <w:numId w:val="1"/>
      </w:numPr>
    </w:pPr>
  </w:style>
  <w:style w:type="paragraph" w:styleId="Lgende">
    <w:name w:val="caption"/>
    <w:basedOn w:val="Normal"/>
    <w:next w:val="Normal"/>
    <w:unhideWhenUsed/>
    <w:qFormat/>
    <w:rsid w:val="00F52116"/>
    <w:pPr>
      <w:keepNext/>
      <w:keepLines/>
      <w:spacing w:before="240" w:after="360"/>
      <w:contextualSpacing/>
      <w:jc w:val="center"/>
    </w:pPr>
    <w:rPr>
      <w:b/>
      <w:bCs/>
      <w:color w:val="E65B01" w:themeColor="accent1" w:themeShade="BF"/>
      <w:sz w:val="16"/>
      <w:szCs w:val="16"/>
    </w:rPr>
  </w:style>
  <w:style w:type="character" w:styleId="Accentuation">
    <w:name w:val="Emphasis"/>
    <w:uiPriority w:val="20"/>
    <w:qFormat/>
    <w:rsid w:val="00FC2A5E"/>
    <w:rPr>
      <w:rFonts w:eastAsiaTheme="minorEastAsia" w:cstheme="minorBidi"/>
      <w:b/>
      <w:bCs/>
      <w:i/>
      <w:iCs/>
      <w:color w:val="2B2F36" w:themeColor="text2" w:themeShade="80"/>
      <w:spacing w:val="10"/>
      <w:sz w:val="18"/>
      <w:szCs w:val="18"/>
      <w:lang w:val="fr-FR"/>
    </w:rPr>
  </w:style>
  <w:style w:type="paragraph" w:styleId="Pieddepage">
    <w:name w:val="footer"/>
    <w:basedOn w:val="Normal"/>
    <w:link w:val="Pieddepag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FC2A5E"/>
    <w:rPr>
      <w:color w:val="414751" w:themeColor="text2" w:themeShade="BF"/>
      <w:sz w:val="20"/>
    </w:rPr>
  </w:style>
  <w:style w:type="paragraph" w:styleId="En-tte">
    <w:name w:val="header"/>
    <w:basedOn w:val="Normal"/>
    <w:link w:val="En-tteCar"/>
    <w:unhideWhenUsed/>
    <w:rsid w:val="00FC2A5E"/>
    <w:pPr>
      <w:tabs>
        <w:tab w:val="center" w:pos="4680"/>
        <w:tab w:val="right" w:pos="936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FC2A5E"/>
    <w:rPr>
      <w:color w:val="414751" w:themeColor="text2" w:themeShade="BF"/>
      <w:sz w:val="20"/>
    </w:rPr>
  </w:style>
  <w:style w:type="character" w:customStyle="1" w:styleId="Titre3Car">
    <w:name w:val="Titre 3 Car"/>
    <w:basedOn w:val="Policepardfaut"/>
    <w:link w:val="Titre3"/>
    <w:rsid w:val="00DD3E1A"/>
    <w:rPr>
      <w:rFonts w:eastAsiaTheme="majorEastAsia" w:cstheme="majorBidi"/>
      <w:color w:val="244583" w:themeColor="accent2" w:themeShade="80"/>
      <w:spacing w:val="5"/>
      <w:sz w:val="32"/>
      <w:szCs w:val="28"/>
      <w:lang w:val="fr-FR"/>
    </w:rPr>
  </w:style>
  <w:style w:type="character" w:customStyle="1" w:styleId="Titre4Car">
    <w:name w:val="Titre 4 Car"/>
    <w:basedOn w:val="Policepardfaut"/>
    <w:link w:val="Titre4"/>
    <w:rsid w:val="00DD3E1A"/>
    <w:rPr>
      <w:rFonts w:eastAsiaTheme="majorEastAsia" w:cstheme="majorBidi"/>
      <w:color w:val="3667C3" w:themeColor="accent2" w:themeShade="BF"/>
      <w:sz w:val="28"/>
      <w:szCs w:val="24"/>
      <w:lang w:val="fr-FR"/>
    </w:rPr>
  </w:style>
  <w:style w:type="character" w:customStyle="1" w:styleId="Titre5Car">
    <w:name w:val="Titre 5 Car"/>
    <w:basedOn w:val="Policepardfaut"/>
    <w:link w:val="Titre5"/>
    <w:rsid w:val="00933E89"/>
    <w:rPr>
      <w:rFonts w:asciiTheme="minorHAnsi" w:eastAsiaTheme="minorEastAsia" w:hAnsiTheme="minorHAnsi"/>
      <w:i/>
      <w:iCs/>
      <w:color w:val="009242"/>
      <w:sz w:val="22"/>
      <w:szCs w:val="22"/>
      <w:lang w:val="fr-FR"/>
    </w:rPr>
  </w:style>
  <w:style w:type="character" w:customStyle="1" w:styleId="Titre6Car">
    <w:name w:val="Titre 6 Car"/>
    <w:basedOn w:val="Policepardfaut"/>
    <w:link w:val="Titre6"/>
    <w:rsid w:val="00933E89"/>
    <w:rPr>
      <w:rFonts w:asciiTheme="minorHAnsi" w:eastAsiaTheme="minorEastAsia" w:hAnsiTheme="minorHAnsi"/>
      <w:b/>
      <w:bCs/>
      <w:color w:val="675A00" w:themeColor="background2" w:themeShade="40"/>
      <w:sz w:val="24"/>
      <w:szCs w:val="24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FC2A5E"/>
    <w:rPr>
      <w:b/>
      <w:bCs/>
      <w:i/>
      <w:iCs/>
      <w:color w:val="E65B01" w:themeColor="accent1" w:themeShade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FC2A5E"/>
    <w:rPr>
      <w:b/>
      <w:bCs/>
      <w:color w:val="3667C3" w:themeColor="accent2" w:themeShade="BF"/>
      <w:sz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2A5E"/>
    <w:rPr>
      <w:b/>
      <w:bCs/>
      <w:i/>
      <w:iCs/>
      <w:color w:val="3667C3" w:themeColor="accent2" w:themeShade="BF"/>
      <w:sz w:val="18"/>
      <w:szCs w:val="18"/>
    </w:rPr>
  </w:style>
  <w:style w:type="character" w:styleId="Accentuationintense">
    <w:name w:val="Intense Emphasis"/>
    <w:basedOn w:val="Policepardfaut"/>
    <w:uiPriority w:val="21"/>
    <w:qFormat/>
    <w:rsid w:val="00FC2A5E"/>
    <w:rPr>
      <w:i/>
      <w:iCs/>
      <w:caps/>
      <w:color w:val="E65B01" w:themeColor="accent1" w:themeShade="BF"/>
      <w:spacing w:val="10"/>
      <w:sz w:val="18"/>
      <w:szCs w:val="18"/>
    </w:rPr>
  </w:style>
  <w:style w:type="paragraph" w:styleId="Citation">
    <w:name w:val="Quote"/>
    <w:basedOn w:val="Normal"/>
    <w:link w:val="CitationCar"/>
    <w:uiPriority w:val="29"/>
    <w:qFormat/>
    <w:rsid w:val="00FC2A5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FC2A5E"/>
    <w:rPr>
      <w:i/>
      <w:iCs/>
      <w:color w:val="414751" w:themeColor="text2" w:themeShade="BF"/>
      <w:sz w:val="20"/>
    </w:rPr>
  </w:style>
  <w:style w:type="paragraph" w:styleId="Citationintense">
    <w:name w:val="Intense Quote"/>
    <w:basedOn w:val="Citation"/>
    <w:link w:val="CitationintenseCar"/>
    <w:uiPriority w:val="30"/>
    <w:qFormat/>
    <w:rsid w:val="00FC2A5E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2A5E"/>
    <w:rPr>
      <w:color w:val="E65B01" w:themeColor="accent1" w:themeShade="BF"/>
      <w:sz w:val="20"/>
    </w:rPr>
  </w:style>
  <w:style w:type="character" w:styleId="Rfrenceintense">
    <w:name w:val="Intense Reference"/>
    <w:basedOn w:val="Policepardfaut"/>
    <w:uiPriority w:val="32"/>
    <w:qFormat/>
    <w:rsid w:val="00FC2A5E"/>
    <w:rPr>
      <w:b/>
      <w:bCs/>
      <w:caps/>
      <w:color w:val="3667C3" w:themeColor="accent2" w:themeShade="BF"/>
      <w:spacing w:val="5"/>
      <w:sz w:val="18"/>
      <w:szCs w:val="18"/>
    </w:rPr>
  </w:style>
  <w:style w:type="paragraph" w:styleId="Paragraphedeliste">
    <w:name w:val="List Paragraph"/>
    <w:basedOn w:val="Normal"/>
    <w:uiPriority w:val="34"/>
    <w:unhideWhenUsed/>
    <w:qFormat/>
    <w:rsid w:val="00FC2A5E"/>
    <w:pPr>
      <w:ind w:left="720"/>
      <w:contextualSpacing/>
    </w:pPr>
  </w:style>
  <w:style w:type="character" w:customStyle="1" w:styleId="Auteur">
    <w:name w:val="Auteur"/>
    <w:basedOn w:val="Policepardfaut"/>
    <w:rsid w:val="005D37DA"/>
    <w:rPr>
      <w:color w:val="FFFFFF" w:themeColor="background1"/>
      <w:sz w:val="36"/>
      <w:szCs w:val="36"/>
    </w:rPr>
  </w:style>
  <w:style w:type="numbering" w:customStyle="1" w:styleId="Listenumrote">
    <w:name w:val="Liste numérotée"/>
    <w:uiPriority w:val="99"/>
    <w:rsid w:val="00FC2A5E"/>
    <w:pPr>
      <w:numPr>
        <w:numId w:val="2"/>
      </w:numPr>
    </w:pPr>
  </w:style>
  <w:style w:type="character" w:styleId="Accentuationlgre">
    <w:name w:val="Subtle Emphasis"/>
    <w:basedOn w:val="Policepardfaut"/>
    <w:uiPriority w:val="19"/>
    <w:qFormat/>
    <w:rsid w:val="00FC2A5E"/>
    <w:rPr>
      <w:i/>
      <w:iCs/>
      <w:color w:val="E65B01" w:themeColor="accent1" w:themeShade="BF"/>
    </w:rPr>
  </w:style>
  <w:style w:type="character" w:styleId="Rfrencelgre">
    <w:name w:val="Subtle Reference"/>
    <w:basedOn w:val="Policepardfaut"/>
    <w:uiPriority w:val="31"/>
    <w:qFormat/>
    <w:rsid w:val="00FC2A5E"/>
    <w:rPr>
      <w:b/>
      <w:bCs/>
      <w:i/>
      <w:iCs/>
      <w:color w:val="3667C3" w:themeColor="accent2" w:themeShade="BF"/>
    </w:rPr>
  </w:style>
  <w:style w:type="table" w:styleId="Grilledutableau">
    <w:name w:val="Table Grid"/>
    <w:basedOn w:val="TableauNormal"/>
    <w:uiPriority w:val="59"/>
    <w:rsid w:val="00FC2A5E"/>
    <w:pPr>
      <w:spacing w:after="0"/>
    </w:pPr>
    <w:rPr>
      <w:rFonts w:eastAsiaTheme="minorEastAsia"/>
      <w:lang w:val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edelespacerserv">
    <w:name w:val="Placeholder Text"/>
    <w:basedOn w:val="Policepardfaut"/>
    <w:uiPriority w:val="99"/>
    <w:semiHidden/>
    <w:qFormat/>
    <w:rsid w:val="00FC2A5E"/>
    <w:rPr>
      <w:color w:val="808080"/>
    </w:rPr>
  </w:style>
  <w:style w:type="paragraph" w:styleId="Commentaire">
    <w:name w:val="annotation text"/>
    <w:basedOn w:val="Normal"/>
    <w:link w:val="CommentaireCar"/>
    <w:semiHidden/>
    <w:rsid w:val="00710726"/>
    <w:pPr>
      <w:spacing w:after="0"/>
    </w:pPr>
    <w:rPr>
      <w:rFonts w:ascii="Times" w:eastAsia="Times" w:hAnsi="Times" w:cs="Times New Roman"/>
      <w:lang w:eastAsia="fr-FR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10726"/>
    <w:rPr>
      <w:rFonts w:ascii="Times" w:eastAsia="Times" w:hAnsi="Times" w:cs="Times New Roman"/>
      <w:sz w:val="24"/>
      <w:szCs w:val="24"/>
      <w:lang w:val="fr-FR" w:eastAsia="fr-FR"/>
    </w:rPr>
  </w:style>
  <w:style w:type="table" w:styleId="Grillemoyenne3-Accent5">
    <w:name w:val="Medium Grid 3 Accent 5"/>
    <w:basedOn w:val="TableauNormal"/>
    <w:uiPriority w:val="69"/>
    <w:qFormat/>
    <w:rsid w:val="0071072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DF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EBAD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6DCE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6DCEA" w:themeFill="accent5" w:themeFillTint="7F"/>
      </w:tcPr>
    </w:tblStylePr>
  </w:style>
  <w:style w:type="paragraph" w:customStyle="1" w:styleId="Titretableau">
    <w:name w:val="Titre tableau"/>
    <w:basedOn w:val="Lgende"/>
    <w:qFormat/>
    <w:rsid w:val="00EE55AD"/>
  </w:style>
  <w:style w:type="table" w:styleId="Grillemoyenne3-Accent3">
    <w:name w:val="Medium Grid 3 Accent 3"/>
    <w:basedOn w:val="TableauNormal"/>
    <w:uiPriority w:val="69"/>
    <w:qFormat/>
    <w:rsid w:val="007114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2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2C1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2C1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2C1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6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675" w:themeFill="accent3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BD4344"/>
    <w:rPr>
      <w:color w:val="0000FF"/>
      <w:u w:val="single"/>
    </w:rPr>
  </w:style>
  <w:style w:type="character" w:styleId="Lienhypertextesuivivisit">
    <w:name w:val="FollowedHyperlink"/>
    <w:basedOn w:val="Policepardfaut"/>
    <w:unhideWhenUsed/>
    <w:rsid w:val="00BD4344"/>
    <w:rPr>
      <w:color w:val="800080"/>
      <w:u w:val="single"/>
    </w:rPr>
  </w:style>
  <w:style w:type="paragraph" w:styleId="TM4">
    <w:name w:val="toc 4"/>
    <w:basedOn w:val="Normal"/>
    <w:next w:val="Normal"/>
    <w:autoRedefine/>
    <w:uiPriority w:val="39"/>
    <w:unhideWhenUsed/>
    <w:qFormat/>
    <w:rsid w:val="00822175"/>
    <w:pPr>
      <w:spacing w:after="100" w:line="276" w:lineRule="auto"/>
      <w:ind w:left="660"/>
      <w:jc w:val="left"/>
    </w:pPr>
    <w:rPr>
      <w:sz w:val="22"/>
      <w:szCs w:val="22"/>
      <w:lang w:eastAsia="fr-FR"/>
    </w:rPr>
  </w:style>
  <w:style w:type="paragraph" w:styleId="TM5">
    <w:name w:val="toc 5"/>
    <w:basedOn w:val="Normal"/>
    <w:next w:val="Normal"/>
    <w:autoRedefine/>
    <w:unhideWhenUsed/>
    <w:qFormat/>
    <w:rsid w:val="00822175"/>
    <w:pPr>
      <w:spacing w:after="100" w:line="276" w:lineRule="auto"/>
      <w:ind w:left="880"/>
      <w:jc w:val="left"/>
    </w:pPr>
    <w:rPr>
      <w:sz w:val="22"/>
      <w:szCs w:val="22"/>
      <w:lang w:eastAsia="fr-FR"/>
    </w:rPr>
  </w:style>
  <w:style w:type="paragraph" w:styleId="TM6">
    <w:name w:val="toc 6"/>
    <w:basedOn w:val="Normal"/>
    <w:next w:val="Normal"/>
    <w:autoRedefine/>
    <w:unhideWhenUsed/>
    <w:qFormat/>
    <w:rsid w:val="00822175"/>
    <w:pPr>
      <w:spacing w:after="100" w:line="276" w:lineRule="auto"/>
      <w:ind w:left="1100"/>
      <w:jc w:val="left"/>
    </w:pPr>
    <w:rPr>
      <w:sz w:val="22"/>
      <w:szCs w:val="22"/>
      <w:lang w:eastAsia="fr-FR"/>
    </w:rPr>
  </w:style>
  <w:style w:type="paragraph" w:styleId="Explorateurdedocuments">
    <w:name w:val="Document Map"/>
    <w:basedOn w:val="Normal"/>
    <w:link w:val="ExplorateurdedocumentsCar"/>
    <w:semiHidden/>
    <w:qFormat/>
    <w:rsid w:val="00890866"/>
    <w:pPr>
      <w:spacing w:after="0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890866"/>
    <w:rPr>
      <w:rFonts w:ascii="Tahoma" w:eastAsiaTheme="minorEastAsia" w:hAnsi="Tahoma" w:cs="Tahoma"/>
      <w:color w:val="414751" w:themeColor="text2" w:themeShade="BF"/>
      <w:sz w:val="16"/>
      <w:szCs w:val="16"/>
      <w:lang w:val="fr-FR"/>
    </w:rPr>
  </w:style>
  <w:style w:type="numbering" w:customStyle="1" w:styleId="Style1">
    <w:name w:val="Style1"/>
    <w:uiPriority w:val="99"/>
    <w:rsid w:val="00890866"/>
    <w:pPr>
      <w:numPr>
        <w:numId w:val="3"/>
      </w:numPr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F04E5F"/>
    <w:pPr>
      <w:pageBreakBefore w:val="0"/>
      <w:pBdr>
        <w:bottom w:val="none" w:sz="0" w:space="0" w:color="auto"/>
      </w:pBdr>
      <w:spacing w:before="480" w:after="360"/>
      <w:jc w:val="left"/>
      <w:outlineLvl w:val="9"/>
    </w:pPr>
    <w:rPr>
      <w:b/>
      <w:bCs/>
      <w:smallCaps w:val="0"/>
      <w:color w:val="E65B01" w:themeColor="accent1" w:themeShade="BF"/>
      <w:spacing w:val="0"/>
      <w:sz w:val="28"/>
      <w:szCs w:val="28"/>
    </w:rPr>
  </w:style>
  <w:style w:type="paragraph" w:styleId="TM1">
    <w:name w:val="toc 1"/>
    <w:basedOn w:val="Normal"/>
    <w:next w:val="Normal"/>
    <w:autoRedefine/>
    <w:uiPriority w:val="39"/>
    <w:qFormat/>
    <w:rsid w:val="00440976"/>
    <w:pPr>
      <w:tabs>
        <w:tab w:val="right" w:leader="dot" w:pos="9356"/>
      </w:tabs>
    </w:pPr>
    <w:rPr>
      <w:noProof/>
      <w:sz w:val="28"/>
    </w:rPr>
  </w:style>
  <w:style w:type="paragraph" w:styleId="TM2">
    <w:name w:val="toc 2"/>
    <w:basedOn w:val="Normal"/>
    <w:next w:val="Normal"/>
    <w:autoRedefine/>
    <w:uiPriority w:val="39"/>
    <w:qFormat/>
    <w:rsid w:val="00130E50"/>
    <w:pPr>
      <w:spacing w:after="100"/>
      <w:ind w:left="240"/>
    </w:pPr>
    <w:rPr>
      <w:sz w:val="22"/>
    </w:rPr>
  </w:style>
  <w:style w:type="paragraph" w:styleId="TM3">
    <w:name w:val="toc 3"/>
    <w:basedOn w:val="Normal"/>
    <w:next w:val="Normal"/>
    <w:autoRedefine/>
    <w:uiPriority w:val="39"/>
    <w:qFormat/>
    <w:rsid w:val="00130E50"/>
    <w:pPr>
      <w:spacing w:after="100"/>
      <w:ind w:left="480"/>
    </w:pPr>
    <w:rPr>
      <w:sz w:val="20"/>
    </w:rPr>
  </w:style>
  <w:style w:type="paragraph" w:styleId="TM7">
    <w:name w:val="toc 7"/>
    <w:basedOn w:val="Normal"/>
    <w:next w:val="Normal"/>
    <w:autoRedefine/>
    <w:unhideWhenUsed/>
    <w:qFormat/>
    <w:rsid w:val="00822175"/>
    <w:pPr>
      <w:spacing w:after="100" w:line="276" w:lineRule="auto"/>
      <w:ind w:left="1320"/>
      <w:jc w:val="left"/>
    </w:pPr>
    <w:rPr>
      <w:sz w:val="22"/>
      <w:szCs w:val="22"/>
      <w:lang w:eastAsia="fr-FR"/>
    </w:rPr>
  </w:style>
  <w:style w:type="paragraph" w:styleId="TM8">
    <w:name w:val="toc 8"/>
    <w:basedOn w:val="Normal"/>
    <w:next w:val="Normal"/>
    <w:autoRedefine/>
    <w:unhideWhenUsed/>
    <w:qFormat/>
    <w:rsid w:val="00822175"/>
    <w:pPr>
      <w:spacing w:after="100" w:line="276" w:lineRule="auto"/>
      <w:ind w:left="1540"/>
      <w:jc w:val="left"/>
    </w:pPr>
    <w:rPr>
      <w:sz w:val="22"/>
      <w:szCs w:val="22"/>
      <w:lang w:eastAsia="fr-FR"/>
    </w:rPr>
  </w:style>
  <w:style w:type="character" w:styleId="Marquedecommentaire">
    <w:name w:val="annotation reference"/>
    <w:basedOn w:val="Policepardfaut"/>
    <w:semiHidden/>
    <w:rsid w:val="002B22FD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semiHidden/>
    <w:rsid w:val="002B22FD"/>
    <w:pPr>
      <w:jc w:val="left"/>
    </w:pPr>
    <w:rPr>
      <w:rFonts w:ascii="Times New Roman" w:eastAsia="Times New Roman" w:hAnsi="Times New Roman"/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2B22FD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TM9">
    <w:name w:val="toc 9"/>
    <w:basedOn w:val="Normal"/>
    <w:next w:val="Normal"/>
    <w:autoRedefine/>
    <w:unhideWhenUsed/>
    <w:qFormat/>
    <w:rsid w:val="00822175"/>
    <w:pPr>
      <w:spacing w:after="100" w:line="276" w:lineRule="auto"/>
      <w:ind w:left="1760"/>
      <w:jc w:val="left"/>
    </w:pPr>
    <w:rPr>
      <w:sz w:val="22"/>
      <w:szCs w:val="22"/>
      <w:lang w:eastAsia="fr-FR"/>
    </w:rPr>
  </w:style>
  <w:style w:type="paragraph" w:styleId="Notedefin">
    <w:name w:val="endnote text"/>
    <w:basedOn w:val="Normal"/>
    <w:link w:val="Notedefin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finCar">
    <w:name w:val="Note de fin Car"/>
    <w:basedOn w:val="Policepardfaut"/>
    <w:link w:val="Notedefin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unhideWhenUsed/>
    <w:rsid w:val="00465014"/>
    <w:pPr>
      <w:spacing w:after="0"/>
      <w:jc w:val="left"/>
    </w:pPr>
    <w:rPr>
      <w:rFonts w:ascii="Calibri" w:eastAsia="Times New Roman" w:hAnsi="Calibri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465014"/>
    <w:rPr>
      <w:rFonts w:ascii="Calibri" w:eastAsia="Times New Roman" w:hAnsi="Calibri" w:cs="Times New Roman"/>
      <w:sz w:val="20"/>
      <w:szCs w:val="20"/>
      <w:lang w:val="fr-FR" w:eastAsia="fr-FR"/>
    </w:rPr>
  </w:style>
  <w:style w:type="character" w:styleId="Appelnotedebasdep">
    <w:name w:val="footnote reference"/>
    <w:basedOn w:val="Policepardfaut"/>
    <w:semiHidden/>
    <w:unhideWhenUsed/>
    <w:rsid w:val="00465014"/>
    <w:rPr>
      <w:vertAlign w:val="superscript"/>
    </w:rPr>
  </w:style>
  <w:style w:type="paragraph" w:customStyle="1" w:styleId="Figure">
    <w:name w:val="Figure"/>
    <w:basedOn w:val="Normal"/>
    <w:link w:val="FigureZchn"/>
    <w:rsid w:val="00C51EDF"/>
    <w:pPr>
      <w:keepNext/>
      <w:spacing w:before="240" w:after="240"/>
      <w:ind w:left="709" w:right="23" w:hanging="709"/>
      <w:jc w:val="center"/>
    </w:pPr>
    <w:rPr>
      <w:i/>
      <w:iCs/>
      <w:sz w:val="16"/>
      <w:szCs w:val="20"/>
      <w:lang w:bidi="en-US"/>
    </w:rPr>
  </w:style>
  <w:style w:type="character" w:customStyle="1" w:styleId="FigureZchn">
    <w:name w:val="Figure Zchn"/>
    <w:basedOn w:val="Policepardfaut"/>
    <w:link w:val="Figure"/>
    <w:rsid w:val="00C51EDF"/>
    <w:rPr>
      <w:rFonts w:asciiTheme="minorHAnsi" w:eastAsiaTheme="minorEastAsia" w:hAnsiTheme="minorHAnsi"/>
      <w:i/>
      <w:iCs/>
      <w:sz w:val="16"/>
      <w:szCs w:val="20"/>
      <w:lang w:val="fr-FR" w:bidi="en-US"/>
    </w:rPr>
  </w:style>
  <w:style w:type="character" w:styleId="Numrodepage">
    <w:name w:val="page number"/>
    <w:basedOn w:val="Policepardfaut"/>
    <w:rsid w:val="00B03770"/>
  </w:style>
  <w:style w:type="table" w:customStyle="1" w:styleId="Listemoyenne21">
    <w:name w:val="Liste moyenne 21"/>
    <w:basedOn w:val="TableauNormal"/>
    <w:uiPriority w:val="66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2-Accent2">
    <w:name w:val="Medium Grid 2 Accent 2"/>
    <w:basedOn w:val="TableauNormal"/>
    <w:uiPriority w:val="68"/>
    <w:qFormat/>
    <w:rsid w:val="00D06782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598D9" w:themeColor="accent2"/>
        <w:left w:val="single" w:sz="8" w:space="0" w:color="7598D9" w:themeColor="accent2"/>
        <w:bottom w:val="single" w:sz="8" w:space="0" w:color="7598D9" w:themeColor="accent2"/>
        <w:right w:val="single" w:sz="8" w:space="0" w:color="7598D9" w:themeColor="accent2"/>
        <w:insideH w:val="single" w:sz="8" w:space="0" w:color="7598D9" w:themeColor="accent2"/>
        <w:insideV w:val="single" w:sz="8" w:space="0" w:color="7598D9" w:themeColor="accent2"/>
      </w:tblBorders>
    </w:tblPr>
    <w:tcPr>
      <w:shd w:val="clear" w:color="auto" w:fill="DCE5F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4F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AF7" w:themeFill="accent2" w:themeFillTint="33"/>
      </w:tcPr>
    </w:tblStylePr>
    <w:tblStylePr w:type="band1Vert">
      <w:tblPr/>
      <w:tcPr>
        <w:shd w:val="clear" w:color="auto" w:fill="BACBEC" w:themeFill="accent2" w:themeFillTint="7F"/>
      </w:tcPr>
    </w:tblStylePr>
    <w:tblStylePr w:type="band1Horz">
      <w:tblPr/>
      <w:tcPr>
        <w:tcBorders>
          <w:insideH w:val="single" w:sz="6" w:space="0" w:color="7598D9" w:themeColor="accent2"/>
          <w:insideV w:val="single" w:sz="6" w:space="0" w:color="7598D9" w:themeColor="accent2"/>
        </w:tcBorders>
        <w:shd w:val="clear" w:color="auto" w:fill="BACBE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Retraitcorpsdetexte">
    <w:name w:val="Body Text Indent"/>
    <w:basedOn w:val="Normal"/>
    <w:link w:val="RetraitcorpsdetexteCar"/>
    <w:semiHidden/>
    <w:rsid w:val="00B66FD5"/>
    <w:pPr>
      <w:spacing w:after="0"/>
      <w:ind w:firstLine="708"/>
    </w:pPr>
    <w:rPr>
      <w:rFonts w:ascii="Arial Narrow" w:eastAsia="Times New Roman" w:hAnsi="Arial Narrow" w:cs="Times New Roman"/>
      <w:lang w:eastAsia="fr-FR"/>
    </w:rPr>
  </w:style>
  <w:style w:type="character" w:customStyle="1" w:styleId="RetraitcorpsdetexteCar">
    <w:name w:val="Retrait corps de texte Car"/>
    <w:basedOn w:val="Policepardfaut"/>
    <w:link w:val="Retraitcorpsdetexte"/>
    <w:semiHidden/>
    <w:rsid w:val="00B66FD5"/>
    <w:rPr>
      <w:rFonts w:ascii="Arial Narrow" w:eastAsia="Times New Roman" w:hAnsi="Arial Narrow" w:cs="Times New Roman"/>
      <w:sz w:val="24"/>
      <w:szCs w:val="24"/>
      <w:lang w:val="fr-FR" w:eastAsia="fr-FR"/>
    </w:rPr>
  </w:style>
  <w:style w:type="paragraph" w:styleId="Listepuces">
    <w:name w:val="List Bullet"/>
    <w:basedOn w:val="Normal"/>
    <w:rsid w:val="00EE55AD"/>
    <w:pPr>
      <w:numPr>
        <w:numId w:val="4"/>
      </w:numPr>
      <w:spacing w:after="240"/>
      <w:ind w:left="357" w:hanging="357"/>
      <w:contextualSpacing/>
      <w:jc w:val="left"/>
    </w:pPr>
    <w:rPr>
      <w:rFonts w:eastAsia="Times New Roman" w:cs="Times New Roman"/>
      <w:lang w:eastAsia="fr-FR"/>
    </w:rPr>
  </w:style>
  <w:style w:type="table" w:styleId="Tramemoyenne1-Accent5">
    <w:name w:val="Medium Shading 1 Accent 5"/>
    <w:basedOn w:val="TableauNormal"/>
    <w:uiPriority w:val="63"/>
    <w:qFormat/>
    <w:rsid w:val="00B21DEF"/>
    <w:pPr>
      <w:spacing w:after="0"/>
    </w:pPr>
    <w:tblPr>
      <w:tblStyleRowBandSize w:val="1"/>
      <w:tblStyleColBandSize w:val="1"/>
      <w:tblBorders>
        <w:top w:val="single" w:sz="8" w:space="0" w:color="C2CBDF" w:themeColor="accent5" w:themeTint="BF"/>
        <w:left w:val="single" w:sz="8" w:space="0" w:color="C2CBDF" w:themeColor="accent5" w:themeTint="BF"/>
        <w:bottom w:val="single" w:sz="8" w:space="0" w:color="C2CBDF" w:themeColor="accent5" w:themeTint="BF"/>
        <w:right w:val="single" w:sz="8" w:space="0" w:color="C2CBDF" w:themeColor="accent5" w:themeTint="BF"/>
        <w:insideH w:val="single" w:sz="8" w:space="0" w:color="C2CBD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CBDF" w:themeColor="accent5" w:themeTint="BF"/>
          <w:left w:val="single" w:sz="8" w:space="0" w:color="C2CBDF" w:themeColor="accent5" w:themeTint="BF"/>
          <w:bottom w:val="single" w:sz="8" w:space="0" w:color="C2CBDF" w:themeColor="accent5" w:themeTint="BF"/>
          <w:right w:val="single" w:sz="8" w:space="0" w:color="C2CBD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DF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DF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simple1">
    <w:name w:val="Table Simple 1"/>
    <w:basedOn w:val="TableauNormal"/>
    <w:rsid w:val="003704E7"/>
    <w:pPr>
      <w:spacing w:after="0"/>
    </w:pPr>
    <w:rPr>
      <w:rFonts w:ascii="Times New Roman" w:eastAsia="Times New Roman" w:hAnsi="Times New Roman" w:cs="Times New Roman"/>
      <w:sz w:val="20"/>
      <w:szCs w:val="20"/>
      <w:lang w:val="fr-FR" w:eastAsia="fr-FR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Corpsdetexte3">
    <w:name w:val="Body Text 3"/>
    <w:basedOn w:val="Normal"/>
    <w:link w:val="Corpsdetexte3Car"/>
    <w:uiPriority w:val="99"/>
    <w:semiHidden/>
    <w:qFormat/>
    <w:rsid w:val="00615E79"/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615E79"/>
    <w:rPr>
      <w:rFonts w:eastAsiaTheme="minorEastAsia"/>
      <w:color w:val="414751" w:themeColor="text2" w:themeShade="BF"/>
      <w:sz w:val="16"/>
      <w:szCs w:val="16"/>
      <w:lang w:val="fr-FR"/>
    </w:rPr>
  </w:style>
  <w:style w:type="character" w:styleId="lev">
    <w:name w:val="Strong"/>
    <w:basedOn w:val="Policepardfaut"/>
    <w:uiPriority w:val="22"/>
    <w:qFormat/>
    <w:rsid w:val="008B2A80"/>
    <w:rPr>
      <w:b/>
      <w:bCs/>
    </w:rPr>
  </w:style>
  <w:style w:type="paragraph" w:styleId="Sansinterligne">
    <w:name w:val="No Spacing"/>
    <w:uiPriority w:val="99"/>
    <w:qFormat/>
    <w:rsid w:val="00A6057D"/>
    <w:pPr>
      <w:spacing w:after="0"/>
    </w:pPr>
    <w:rPr>
      <w:rFonts w:ascii="Calibri" w:eastAsia="Calibri" w:hAnsi="Calibri" w:cs="Times New Roman"/>
      <w:lang w:val="fr-FR"/>
    </w:rPr>
  </w:style>
  <w:style w:type="table" w:customStyle="1" w:styleId="Grilleclaire1">
    <w:name w:val="Grille claire1"/>
    <w:basedOn w:val="TableauNormal"/>
    <w:uiPriority w:val="62"/>
    <w:qFormat/>
    <w:rsid w:val="0008327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ramemoyenne2-Accent5">
    <w:name w:val="Medium Shading 2 Accent 5"/>
    <w:basedOn w:val="TableauNormal"/>
    <w:uiPriority w:val="64"/>
    <w:rsid w:val="00EE55AD"/>
    <w:pPr>
      <w:spacing w:after="0"/>
    </w:pPr>
    <w:rPr>
      <w:rFonts w:asciiTheme="minorHAnsi" w:eastAsiaTheme="minorEastAsia" w:hAnsiTheme="minorHAnsi"/>
      <w:sz w:val="22"/>
      <w:szCs w:val="22"/>
      <w:lang w:val="fr-F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EBA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EBA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Grillemoyenne21">
    <w:name w:val="Grille moyenne 21"/>
    <w:basedOn w:val="TableauNormal"/>
    <w:uiPriority w:val="68"/>
    <w:qFormat/>
    <w:rsid w:val="00E16901"/>
    <w:pPr>
      <w:spacing w:after="0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Equation">
    <w:name w:val="Equation"/>
    <w:basedOn w:val="Lgende"/>
    <w:rsid w:val="00BB4203"/>
    <w:pPr>
      <w:tabs>
        <w:tab w:val="right" w:pos="9072"/>
      </w:tabs>
      <w:spacing w:before="120" w:line="240" w:lineRule="auto"/>
      <w:jc w:val="right"/>
    </w:pPr>
    <w:rPr>
      <w:rFonts w:eastAsia="Times New Roman" w:cs="Times New Roman"/>
      <w:bCs w:val="0"/>
      <w:color w:val="auto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abledesillustrations">
    <w:name w:val="table of figures"/>
    <w:basedOn w:val="Normal"/>
    <w:next w:val="Normal"/>
    <w:semiHidden/>
    <w:rsid w:val="00BB4203"/>
    <w:pPr>
      <w:spacing w:before="120" w:after="0" w:line="360" w:lineRule="auto"/>
      <w:jc w:val="left"/>
    </w:pPr>
    <w:rPr>
      <w:rFonts w:eastAsia="Times New Roman" w:cs="Times New Roman"/>
      <w:i/>
      <w:iCs/>
      <w:sz w:val="20"/>
      <w:szCs w:val="20"/>
      <w:lang w:eastAsia="fr-FR"/>
    </w:rPr>
  </w:style>
  <w:style w:type="paragraph" w:styleId="Tabledesrfrencesjuridiques">
    <w:name w:val="table of authorities"/>
    <w:basedOn w:val="Normal"/>
    <w:next w:val="Normal"/>
    <w:semiHidden/>
    <w:rsid w:val="00BB4203"/>
    <w:pPr>
      <w:spacing w:before="120" w:after="240" w:line="360" w:lineRule="auto"/>
      <w:ind w:left="200" w:hanging="200"/>
    </w:pPr>
    <w:rPr>
      <w:rFonts w:eastAsia="Times New Roman" w:cs="Times New Roman"/>
      <w:szCs w:val="20"/>
      <w:lang w:eastAsia="fr-FR"/>
    </w:rPr>
  </w:style>
  <w:style w:type="paragraph" w:styleId="Textebrut">
    <w:name w:val="Plain Text"/>
    <w:basedOn w:val="Normal"/>
    <w:link w:val="TextebrutCar"/>
    <w:rsid w:val="00BB4203"/>
    <w:pPr>
      <w:spacing w:before="120" w:after="240" w:line="36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TextebrutCar">
    <w:name w:val="Texte brut Car"/>
    <w:basedOn w:val="Policepardfaut"/>
    <w:link w:val="Textebrut"/>
    <w:rsid w:val="00BB4203"/>
    <w:rPr>
      <w:rFonts w:ascii="Courier New" w:eastAsia="Times New Roman" w:hAnsi="Courier New" w:cs="Courier New"/>
      <w:sz w:val="24"/>
      <w:szCs w:val="20"/>
      <w:lang w:val="fr-FR" w:eastAsia="fr-FR"/>
    </w:rPr>
  </w:style>
  <w:style w:type="paragraph" w:styleId="Textedemacro">
    <w:name w:val="macro"/>
    <w:link w:val="TextedemacroCar"/>
    <w:semiHidden/>
    <w:rsid w:val="00BB420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demacroCar">
    <w:name w:val="Texte de macro Car"/>
    <w:basedOn w:val="Policepardfaut"/>
    <w:link w:val="Textedemacro"/>
    <w:semiHidden/>
    <w:rsid w:val="00BB4203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Titredenote">
    <w:name w:val="Note Heading"/>
    <w:basedOn w:val="Normal"/>
    <w:next w:val="Normal"/>
    <w:link w:val="TitredenoteCar"/>
    <w:rsid w:val="00BB4203"/>
    <w:p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character" w:customStyle="1" w:styleId="TitredenoteCar">
    <w:name w:val="Titre de note Car"/>
    <w:basedOn w:val="Policepardfaut"/>
    <w:link w:val="Titredenote"/>
    <w:rsid w:val="00BB4203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styleId="Index1">
    <w:name w:val="index 1"/>
    <w:basedOn w:val="Normal"/>
    <w:next w:val="Normal"/>
    <w:autoRedefine/>
    <w:uiPriority w:val="99"/>
    <w:semiHidden/>
    <w:qFormat/>
    <w:rsid w:val="00BB4203"/>
    <w:pPr>
      <w:spacing w:after="0" w:line="240" w:lineRule="auto"/>
      <w:ind w:left="240" w:hanging="240"/>
    </w:pPr>
  </w:style>
  <w:style w:type="paragraph" w:styleId="Titreindex">
    <w:name w:val="index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szCs w:val="20"/>
      <w:lang w:eastAsia="fr-FR"/>
    </w:rPr>
  </w:style>
  <w:style w:type="paragraph" w:styleId="TitreTR">
    <w:name w:val="toa heading"/>
    <w:basedOn w:val="Normal"/>
    <w:next w:val="Normal"/>
    <w:semiHidden/>
    <w:rsid w:val="00BB4203"/>
    <w:pPr>
      <w:spacing w:before="120" w:after="240" w:line="360" w:lineRule="auto"/>
    </w:pPr>
    <w:rPr>
      <w:rFonts w:ascii="Arial" w:eastAsia="Times New Roman" w:hAnsi="Arial" w:cs="Arial"/>
      <w:b/>
      <w:bCs/>
      <w:lang w:eastAsia="fr-FR"/>
    </w:rPr>
  </w:style>
  <w:style w:type="paragraph" w:styleId="Liste4">
    <w:name w:val="List 4"/>
    <w:basedOn w:val="Normal"/>
    <w:rsid w:val="00BB4203"/>
    <w:pPr>
      <w:spacing w:before="120" w:after="240" w:line="360" w:lineRule="auto"/>
      <w:ind w:left="1132" w:hanging="283"/>
    </w:pPr>
    <w:rPr>
      <w:rFonts w:eastAsia="Times New Roman" w:cs="Times New Roman"/>
      <w:szCs w:val="20"/>
      <w:lang w:eastAsia="fr-FR"/>
    </w:rPr>
  </w:style>
  <w:style w:type="paragraph" w:styleId="Liste5">
    <w:name w:val="List 5"/>
    <w:basedOn w:val="Normal"/>
    <w:rsid w:val="00BB4203"/>
    <w:pPr>
      <w:spacing w:before="120" w:after="240" w:line="360" w:lineRule="auto"/>
      <w:ind w:left="1415" w:hanging="283"/>
    </w:pPr>
    <w:rPr>
      <w:rFonts w:eastAsia="Times New Roman" w:cs="Times New Roman"/>
      <w:szCs w:val="20"/>
      <w:lang w:eastAsia="fr-FR"/>
    </w:rPr>
  </w:style>
  <w:style w:type="paragraph" w:styleId="Listenumros">
    <w:name w:val="List Number"/>
    <w:basedOn w:val="Normal"/>
    <w:rsid w:val="00BB4203"/>
    <w:pPr>
      <w:numPr>
        <w:numId w:val="5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2">
    <w:name w:val="List Number 2"/>
    <w:basedOn w:val="Normal"/>
    <w:rsid w:val="00BB4203"/>
    <w:pPr>
      <w:numPr>
        <w:numId w:val="6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3">
    <w:name w:val="List Number 3"/>
    <w:basedOn w:val="Normal"/>
    <w:rsid w:val="00BB4203"/>
    <w:pPr>
      <w:numPr>
        <w:numId w:val="7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4">
    <w:name w:val="List Number 4"/>
    <w:basedOn w:val="Normal"/>
    <w:rsid w:val="00BB4203"/>
    <w:pPr>
      <w:numPr>
        <w:numId w:val="8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numros5">
    <w:name w:val="List Number 5"/>
    <w:basedOn w:val="Normal"/>
    <w:rsid w:val="00BB4203"/>
    <w:pPr>
      <w:numPr>
        <w:numId w:val="9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2">
    <w:name w:val="List Bullet 2"/>
    <w:basedOn w:val="Normal"/>
    <w:autoRedefine/>
    <w:rsid w:val="00BB4203"/>
    <w:pPr>
      <w:numPr>
        <w:numId w:val="10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3">
    <w:name w:val="List Bullet 3"/>
    <w:basedOn w:val="Normal"/>
    <w:autoRedefine/>
    <w:rsid w:val="00BB4203"/>
    <w:pPr>
      <w:numPr>
        <w:numId w:val="11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4">
    <w:name w:val="List Bullet 4"/>
    <w:basedOn w:val="Normal"/>
    <w:autoRedefine/>
    <w:rsid w:val="00BB4203"/>
    <w:pPr>
      <w:numPr>
        <w:numId w:val="12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styleId="Listepuces5">
    <w:name w:val="List Bullet 5"/>
    <w:basedOn w:val="Normal"/>
    <w:autoRedefine/>
    <w:rsid w:val="00BB4203"/>
    <w:pPr>
      <w:numPr>
        <w:numId w:val="13"/>
      </w:numPr>
      <w:spacing w:before="120" w:after="240" w:line="360" w:lineRule="auto"/>
    </w:pPr>
    <w:rPr>
      <w:rFonts w:eastAsia="Times New Roman" w:cs="Times New Roman"/>
      <w:szCs w:val="20"/>
      <w:lang w:eastAsia="fr-FR"/>
    </w:rPr>
  </w:style>
  <w:style w:type="paragraph" w:customStyle="1" w:styleId="TitreDmonstration">
    <w:name w:val="Titre Démonstration"/>
    <w:basedOn w:val="Normal"/>
    <w:rsid w:val="00BB4203"/>
    <w:pPr>
      <w:spacing w:before="360" w:after="0" w:line="360" w:lineRule="auto"/>
    </w:pPr>
    <w:rPr>
      <w:rFonts w:eastAsia="Times New Roman" w:cs="Times New Roman"/>
      <w:b/>
      <w:bCs/>
      <w:szCs w:val="20"/>
      <w:lang w:eastAsia="fr-FR"/>
    </w:rPr>
  </w:style>
  <w:style w:type="paragraph" w:customStyle="1" w:styleId="Tableau-cellulenormale">
    <w:name w:val="Tableau - cellule normale"/>
    <w:basedOn w:val="Normal"/>
    <w:rsid w:val="004E5860"/>
    <w:pPr>
      <w:spacing w:before="120" w:after="0" w:line="240" w:lineRule="auto"/>
      <w:jc w:val="left"/>
    </w:pPr>
    <w:rPr>
      <w:rFonts w:eastAsia="Times New Roman" w:cs="Times New Roman"/>
      <w:szCs w:val="20"/>
      <w:lang w:eastAsia="fr-FR"/>
    </w:rPr>
  </w:style>
  <w:style w:type="paragraph" w:customStyle="1" w:styleId="Titredocument">
    <w:name w:val="Titre document"/>
    <w:basedOn w:val="Titre"/>
    <w:autoRedefine/>
    <w:rsid w:val="00BB4203"/>
    <w:pPr>
      <w:keepNext/>
      <w:keepLines/>
      <w:pageBreakBefore/>
      <w:pBdr>
        <w:top w:val="single" w:sz="4" w:space="5" w:color="auto"/>
        <w:bottom w:val="single" w:sz="4" w:space="5" w:color="auto"/>
      </w:pBdr>
      <w:spacing w:after="0" w:line="360" w:lineRule="auto"/>
      <w:ind w:right="-102"/>
      <w:jc w:val="center"/>
      <w:outlineLvl w:val="0"/>
    </w:pPr>
    <w:rPr>
      <w:rFonts w:ascii="Arial" w:eastAsia="Times New Roman" w:hAnsi="Arial" w:cs="Arial"/>
      <w:b/>
      <w:bCs/>
      <w:smallCaps w:val="0"/>
      <w:color w:val="auto"/>
      <w:spacing w:val="0"/>
      <w:kern w:val="28"/>
      <w:sz w:val="56"/>
      <w:lang w:eastAsia="fr-FR"/>
    </w:rPr>
  </w:style>
  <w:style w:type="paragraph" w:customStyle="1" w:styleId="Listing">
    <w:name w:val="Listing"/>
    <w:basedOn w:val="Normal"/>
    <w:rsid w:val="00BB4203"/>
    <w:pPr>
      <w:pBdr>
        <w:left w:val="single" w:sz="4" w:space="4" w:color="auto"/>
      </w:pBdr>
      <w:spacing w:before="120" w:after="240" w:line="360" w:lineRule="auto"/>
      <w:ind w:left="1843" w:hanging="709"/>
      <w:contextualSpacing/>
      <w:jc w:val="left"/>
    </w:pPr>
    <w:rPr>
      <w:rFonts w:ascii="Courier New" w:eastAsia="Times New Roman" w:hAnsi="Courier New" w:cs="Courier New"/>
      <w:noProof/>
      <w:sz w:val="20"/>
      <w:szCs w:val="20"/>
      <w:lang w:eastAsia="fr-FR"/>
    </w:rPr>
  </w:style>
  <w:style w:type="paragraph" w:customStyle="1" w:styleId="Dmonstration">
    <w:name w:val="Démonstration"/>
    <w:basedOn w:val="Normal"/>
    <w:link w:val="DmonstrationCar"/>
    <w:rsid w:val="00114C85"/>
    <w:pPr>
      <w:pBdr>
        <w:left w:val="double" w:sz="4" w:space="4" w:color="auto"/>
      </w:pBdr>
      <w:spacing w:before="240" w:after="240" w:line="360" w:lineRule="auto"/>
      <w:ind w:left="1418"/>
      <w:contextualSpacing/>
    </w:pPr>
    <w:rPr>
      <w:rFonts w:eastAsia="Times New Roman" w:cs="Times New Roman"/>
      <w:szCs w:val="20"/>
      <w:lang w:eastAsia="fr-FR"/>
    </w:rPr>
  </w:style>
  <w:style w:type="character" w:customStyle="1" w:styleId="DmonstrationCar">
    <w:name w:val="Démonstration Car"/>
    <w:basedOn w:val="Policepardfaut"/>
    <w:link w:val="Dmonstration"/>
    <w:rsid w:val="00114C85"/>
    <w:rPr>
      <w:rFonts w:asciiTheme="minorHAnsi" w:eastAsia="Times New Roman" w:hAnsiTheme="minorHAnsi" w:cs="Times New Roman"/>
      <w:sz w:val="24"/>
      <w:szCs w:val="20"/>
      <w:lang w:val="fr-FR" w:eastAsia="fr-FR"/>
    </w:rPr>
  </w:style>
  <w:style w:type="paragraph" w:customStyle="1" w:styleId="Dmonstration-Titre">
    <w:name w:val="Démonstration-Titre"/>
    <w:basedOn w:val="Dmonstration"/>
    <w:link w:val="Dmonstration-TitreCar"/>
    <w:rsid w:val="00BB4203"/>
    <w:rPr>
      <w:b/>
    </w:rPr>
  </w:style>
  <w:style w:type="character" w:customStyle="1" w:styleId="Dmonstration-TitreCar">
    <w:name w:val="Démonstration-Titre Car"/>
    <w:basedOn w:val="DmonstrationCar"/>
    <w:link w:val="Dmonstration-Titre"/>
    <w:rsid w:val="00BB4203"/>
    <w:rPr>
      <w:rFonts w:asciiTheme="minorHAnsi" w:eastAsia="Times New Roman" w:hAnsiTheme="minorHAnsi" w:cs="Times New Roman"/>
      <w:b/>
      <w:sz w:val="24"/>
      <w:szCs w:val="20"/>
      <w:lang w:val="fr-FR" w:eastAsia="fr-FR"/>
    </w:rPr>
  </w:style>
  <w:style w:type="paragraph" w:customStyle="1" w:styleId="Alina">
    <w:name w:val="Alinéa"/>
    <w:basedOn w:val="Normal"/>
    <w:qFormat/>
    <w:rsid w:val="00007FA1"/>
    <w:pPr>
      <w:numPr>
        <w:numId w:val="19"/>
      </w:numPr>
      <w:spacing w:line="240" w:lineRule="auto"/>
      <w:contextualSpacing/>
    </w:pPr>
    <w:rPr>
      <w:rFonts w:eastAsia="Times New Roman" w:cs="Times New Roman"/>
      <w:szCs w:val="22"/>
      <w:lang w:eastAsia="fr-FR"/>
    </w:rPr>
  </w:style>
  <w:style w:type="paragraph" w:styleId="Bibliographie">
    <w:name w:val="Bibliography"/>
    <w:basedOn w:val="Normal"/>
    <w:next w:val="Normal"/>
    <w:uiPriority w:val="37"/>
    <w:qFormat/>
    <w:rsid w:val="00D62994"/>
    <w:pPr>
      <w:ind w:left="567" w:hanging="567"/>
    </w:pPr>
  </w:style>
  <w:style w:type="table" w:styleId="Grilledetableau1">
    <w:name w:val="Table Grid 1"/>
    <w:basedOn w:val="TableauNormal"/>
    <w:rsid w:val="00E30DED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Equations">
    <w:name w:val="Equations"/>
    <w:basedOn w:val="TableauNormal"/>
    <w:uiPriority w:val="99"/>
    <w:qFormat/>
    <w:rsid w:val="002B08A2"/>
    <w:pPr>
      <w:spacing w:after="0"/>
    </w:pPr>
    <w:rPr>
      <w:sz w:val="24"/>
    </w:rPr>
    <w:tblPr>
      <w:tblCellMar>
        <w:top w:w="57" w:type="dxa"/>
        <w:bottom w:w="113" w:type="dxa"/>
      </w:tblCellMar>
    </w:tblPr>
    <w:trPr>
      <w:cantSplit/>
    </w:trPr>
    <w:tcPr>
      <w:vAlign w:val="center"/>
    </w:tcPr>
  </w:style>
  <w:style w:type="paragraph" w:customStyle="1" w:styleId="Tableau-titrecolonne">
    <w:name w:val="Tableau - titre colonne"/>
    <w:basedOn w:val="Tableau-cellulenormale"/>
    <w:rsid w:val="003D1FB3"/>
    <w:pPr>
      <w:jc w:val="center"/>
    </w:pPr>
    <w:rPr>
      <w:rFonts w:ascii="Calibri" w:hAnsi="Calibri"/>
      <w:b/>
      <w:szCs w:val="22"/>
    </w:rPr>
  </w:style>
  <w:style w:type="paragraph" w:customStyle="1" w:styleId="Tableau-titreligne">
    <w:name w:val="Tableau - titre ligne"/>
    <w:basedOn w:val="Tableau-titrecolonne"/>
    <w:rsid w:val="003D1FB3"/>
    <w:pPr>
      <w:jc w:val="left"/>
    </w:pPr>
  </w:style>
  <w:style w:type="table" w:styleId="Tableauclassique1">
    <w:name w:val="Table Classic 1"/>
    <w:basedOn w:val="TableauNormal"/>
    <w:rsid w:val="003D1FB3"/>
    <w:pPr>
      <w:spacing w:before="360" w:after="0" w:line="360" w:lineRule="auto"/>
      <w:jc w:val="both"/>
    </w:pPr>
    <w:rPr>
      <w:rFonts w:ascii="Times New Roman" w:eastAsia="Times New Roman" w:hAnsi="Times New Roman" w:cs="Times New Roman"/>
      <w:sz w:val="22"/>
      <w:szCs w:val="22"/>
      <w:lang w:val="fr-FR" w:eastAsia="fr-FR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footer" Target="footer6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6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header" Target="header5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2010-09-28T00:00:00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templateProperties xmlns="urn:microsoft.template.properties">
  <_Version/>
  <_LCID/>
</templateProperties>
</file>

<file path=customXml/item4.xml><?xml version="1.0" encoding="utf-8"?>
<tns:customPropertyEditors xmlns:tns="http://schemas.microsoft.com/office/2006/customDocumentInformationPanel">
  <tns:showOnOpen/>
  <tns:defaultPropertyEditorNamespace/>
</tns:customPropertyEditors>
</file>

<file path=customXml/item5.xml><?xml version="1.0" encoding="utf-8"?>
<templateProperties xmlns="urn:microsoft.template.properties">
  <_Version/>
  <_LCID/>
</templat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721E02-0548-404F-B957-26D3B1F590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88</Words>
  <Characters>488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4" baseType="lpstr">
      <vt:lpstr>Mesures de la biodiversité</vt:lpstr>
      <vt:lpstr/>
      <vt:lpstr>Heading 1</vt:lpstr>
      <vt:lpstr>    Heading 2</vt:lpstr>
    </vt:vector>
  </TitlesOfParts>
  <Company>UMR EcoFoG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Mesures de la biodiversité</dc:title>
  <dc:creator>Eric Marcon</dc:creator>
  <cp:lastModifiedBy>Eric Marcon</cp:lastModifiedBy>
  <cp:revision>5</cp:revision>
  <cp:lastPrinted>2010-09-28T11:22:00Z</cp:lastPrinted>
  <dcterms:created xsi:type="dcterms:W3CDTF">2017-10-30T20:07:00Z</dcterms:created>
  <dcterms:modified xsi:type="dcterms:W3CDTF">2021-01-11T13:38:00Z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1036</vt:i4>
  </property>
  <property fmtid="{D5CDD505-2E9C-101B-9397-08002B2CF9AE}" pid="3" name="_Version">
    <vt:lpwstr>0809</vt:lpwstr>
  </property>
  <property fmtid="{D5CDD505-2E9C-101B-9397-08002B2CF9AE}" pid="4" name="_TemplateID">
    <vt:lpwstr>TC101927491036</vt:lpwstr>
  </property>
</Properties>
</file>